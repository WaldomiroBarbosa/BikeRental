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4C08" w14:textId="77777777" w:rsidR="008A736D" w:rsidRDefault="008A736D" w:rsidP="008A736D">
      <w:pPr>
        <w:pStyle w:val="Standard"/>
      </w:pPr>
      <w:bookmarkStart w:id="0" w:name="_Ref471361536"/>
    </w:p>
    <w:p w14:paraId="57DACB10" w14:textId="77777777" w:rsidR="008A736D" w:rsidRDefault="008A736D" w:rsidP="008A736D">
      <w:pPr>
        <w:pStyle w:val="Standard"/>
        <w:jc w:val="right"/>
      </w:pPr>
      <w:r>
        <w:rPr>
          <w:noProof/>
        </w:rPr>
        <w:drawing>
          <wp:inline distT="0" distB="0" distL="0" distR="0" wp14:anchorId="5DFE97DE" wp14:editId="0B150E19">
            <wp:extent cx="1748479" cy="1675830"/>
            <wp:effectExtent l="0" t="0" r="4121" b="570"/>
            <wp:docPr id="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8479" cy="167583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FACFDE6" w14:textId="77777777" w:rsidR="008A736D" w:rsidRDefault="008A736D" w:rsidP="008A736D">
      <w:pPr>
        <w:pStyle w:val="Standard"/>
        <w:jc w:val="right"/>
        <w:rPr>
          <w:sz w:val="20"/>
          <w:lang w:eastAsia="pt-BR"/>
        </w:rPr>
      </w:pPr>
    </w:p>
    <w:p w14:paraId="2A955FA2" w14:textId="77777777" w:rsidR="008A736D" w:rsidRDefault="008A736D" w:rsidP="008A736D">
      <w:pPr>
        <w:pStyle w:val="Standard"/>
        <w:jc w:val="right"/>
        <w:rPr>
          <w:sz w:val="20"/>
          <w:lang w:eastAsia="pt-BR"/>
        </w:rPr>
      </w:pPr>
    </w:p>
    <w:p w14:paraId="3F82A617" w14:textId="77777777" w:rsidR="008A736D" w:rsidRDefault="008A736D" w:rsidP="008A736D">
      <w:pPr>
        <w:pStyle w:val="Standard"/>
      </w:pPr>
    </w:p>
    <w:p w14:paraId="122A8AD6" w14:textId="77777777" w:rsidR="008A736D" w:rsidRDefault="008A736D" w:rsidP="008A736D">
      <w:pPr>
        <w:pStyle w:val="Standard"/>
        <w:jc w:val="right"/>
      </w:pPr>
      <w:proofErr w:type="spellStart"/>
      <w:r>
        <w:rPr>
          <w:rFonts w:ascii="Arial" w:hAnsi="Arial" w:cs="Arial"/>
          <w:b/>
          <w:bCs/>
          <w:color w:val="000000"/>
          <w:sz w:val="44"/>
          <w:szCs w:val="44"/>
          <w:shd w:val="clear" w:color="auto" w:fill="FFFFFF"/>
        </w:rPr>
        <w:t>Smart</w:t>
      </w:r>
      <w:proofErr w:type="spellEnd"/>
      <w:r>
        <w:rPr>
          <w:rFonts w:ascii="Arial" w:hAnsi="Arial" w:cs="Arial"/>
          <w:b/>
          <w:bCs/>
          <w:color w:val="000000"/>
          <w:sz w:val="44"/>
          <w:szCs w:val="44"/>
          <w:shd w:val="clear" w:color="auto" w:fill="FFFFFF"/>
        </w:rPr>
        <w:t xml:space="preserve"> City Ltda</w:t>
      </w:r>
    </w:p>
    <w:p w14:paraId="051CFC5A" w14:textId="77777777" w:rsidR="008A736D" w:rsidRDefault="008A736D" w:rsidP="008A736D">
      <w:pPr>
        <w:pStyle w:val="Standard"/>
      </w:pPr>
    </w:p>
    <w:p w14:paraId="4409BC8C" w14:textId="77777777" w:rsidR="008A736D" w:rsidRDefault="008A736D" w:rsidP="008A736D">
      <w:pPr>
        <w:pStyle w:val="versao"/>
      </w:pPr>
      <w:r>
        <w:rPr>
          <w:szCs w:val="28"/>
        </w:rPr>
        <w:t>COM242</w:t>
      </w:r>
      <w:r>
        <w:t xml:space="preserve"> – </w:t>
      </w:r>
      <w:proofErr w:type="spellStart"/>
      <w:r>
        <w:t>Smart</w:t>
      </w:r>
      <w:proofErr w:type="spellEnd"/>
      <w:r>
        <w:t xml:space="preserve"> City Ltda </w:t>
      </w:r>
      <w:r>
        <w:br/>
        <w:t>Documento de Requisitos</w:t>
      </w:r>
    </w:p>
    <w:p w14:paraId="44931502" w14:textId="77777777" w:rsidR="008A736D" w:rsidRDefault="008A736D" w:rsidP="008A736D">
      <w:pPr>
        <w:pStyle w:val="versao"/>
      </w:pPr>
    </w:p>
    <w:p w14:paraId="5999D8DF" w14:textId="77777777" w:rsidR="008A736D" w:rsidRDefault="008A736D" w:rsidP="008A736D">
      <w:pPr>
        <w:pStyle w:val="versao"/>
      </w:pPr>
    </w:p>
    <w:p w14:paraId="7E21D978" w14:textId="77777777" w:rsidR="008A736D" w:rsidRDefault="008A736D" w:rsidP="008A736D">
      <w:pPr>
        <w:pStyle w:val="versao"/>
      </w:pPr>
    </w:p>
    <w:p w14:paraId="73A0D776" w14:textId="77777777" w:rsidR="008A736D" w:rsidRDefault="008A736D" w:rsidP="008A736D">
      <w:pPr>
        <w:pStyle w:val="Standard"/>
        <w:rPr>
          <w:rFonts w:ascii="Arial" w:hAnsi="Arial" w:cs="Arial"/>
        </w:rPr>
      </w:pPr>
    </w:p>
    <w:p w14:paraId="7C76C845" w14:textId="77777777" w:rsidR="008A736D" w:rsidRDefault="008A736D" w:rsidP="008A736D">
      <w:pPr>
        <w:pStyle w:val="Standard"/>
        <w:rPr>
          <w:rFonts w:ascii="Arial" w:hAnsi="Arial" w:cs="Arial"/>
        </w:rPr>
      </w:pPr>
    </w:p>
    <w:p w14:paraId="73EDE963" w14:textId="77777777" w:rsidR="008A736D" w:rsidRDefault="008A736D" w:rsidP="008A736D">
      <w:pPr>
        <w:pStyle w:val="Standard"/>
        <w:jc w:val="right"/>
      </w:pPr>
    </w:p>
    <w:p w14:paraId="091F7194" w14:textId="77777777" w:rsidR="008A736D" w:rsidRDefault="008A736D" w:rsidP="008A736D">
      <w:pPr>
        <w:pStyle w:val="Standard"/>
        <w:jc w:val="right"/>
      </w:pPr>
    </w:p>
    <w:p w14:paraId="165502ED" w14:textId="77777777" w:rsidR="008A736D" w:rsidRDefault="008A736D" w:rsidP="008A736D">
      <w:pPr>
        <w:pStyle w:val="Standard"/>
        <w:jc w:val="right"/>
      </w:pPr>
    </w:p>
    <w:p w14:paraId="565DEE80" w14:textId="77777777" w:rsidR="008A736D" w:rsidRDefault="008A736D" w:rsidP="008A736D">
      <w:pPr>
        <w:pStyle w:val="Standard"/>
        <w:jc w:val="right"/>
      </w:pPr>
    </w:p>
    <w:p w14:paraId="6C938B60" w14:textId="77777777" w:rsidR="008A736D" w:rsidRDefault="008A736D" w:rsidP="008A736D">
      <w:pPr>
        <w:pStyle w:val="Standard"/>
        <w:jc w:val="right"/>
      </w:pPr>
    </w:p>
    <w:p w14:paraId="7356CAC6" w14:textId="77777777" w:rsidR="008A736D" w:rsidRDefault="008A736D" w:rsidP="008A736D">
      <w:pPr>
        <w:pStyle w:val="versao"/>
      </w:pPr>
    </w:p>
    <w:p w14:paraId="63ADF328" w14:textId="77777777" w:rsidR="008A736D" w:rsidRDefault="008A736D" w:rsidP="008A736D">
      <w:pPr>
        <w:pStyle w:val="versao"/>
        <w:jc w:val="both"/>
      </w:pPr>
    </w:p>
    <w:p w14:paraId="23562EA8" w14:textId="77777777" w:rsidR="008A736D" w:rsidRDefault="008A736D" w:rsidP="008A736D">
      <w:pPr>
        <w:pStyle w:val="versao"/>
        <w:jc w:val="both"/>
      </w:pPr>
    </w:p>
    <w:p w14:paraId="3C48B6CD" w14:textId="77777777" w:rsidR="008A736D" w:rsidRDefault="008A736D" w:rsidP="008A736D">
      <w:pPr>
        <w:pStyle w:val="versao"/>
        <w:jc w:val="both"/>
      </w:pPr>
    </w:p>
    <w:p w14:paraId="4C99B329" w14:textId="77777777" w:rsidR="008A736D" w:rsidRDefault="008A736D" w:rsidP="008A736D">
      <w:pPr>
        <w:pStyle w:val="versao"/>
        <w:jc w:val="both"/>
      </w:pPr>
    </w:p>
    <w:p w14:paraId="3F7AF9D2" w14:textId="77777777" w:rsidR="008A736D" w:rsidRDefault="008A736D" w:rsidP="008A736D">
      <w:pPr>
        <w:pStyle w:val="versao"/>
        <w:jc w:val="both"/>
      </w:pPr>
    </w:p>
    <w:p w14:paraId="6BCEC387" w14:textId="77777777" w:rsidR="008A736D" w:rsidRDefault="008A736D" w:rsidP="008A736D">
      <w:pPr>
        <w:pStyle w:val="versao"/>
      </w:pPr>
    </w:p>
    <w:p w14:paraId="763014DD" w14:textId="77777777" w:rsidR="008A736D" w:rsidRDefault="008A736D" w:rsidP="008A736D">
      <w:pPr>
        <w:pStyle w:val="versao"/>
      </w:pPr>
      <w:proofErr w:type="spellStart"/>
      <w:r>
        <w:t>Smart</w:t>
      </w:r>
      <w:proofErr w:type="spellEnd"/>
      <w:r>
        <w:t xml:space="preserve"> City Ltda</w:t>
      </w:r>
    </w:p>
    <w:p w14:paraId="2D9D682F" w14:textId="77777777" w:rsidR="008A736D" w:rsidRDefault="008A736D" w:rsidP="008A736D">
      <w:pPr>
        <w:pStyle w:val="versao"/>
        <w:rPr>
          <w:b w:val="0"/>
          <w:sz w:val="22"/>
        </w:rPr>
      </w:pPr>
    </w:p>
    <w:p w14:paraId="0AB29D55" w14:textId="77777777" w:rsidR="008A736D" w:rsidRDefault="008A736D" w:rsidP="008A736D">
      <w:pPr>
        <w:pStyle w:val="versao"/>
        <w:jc w:val="center"/>
        <w:rPr>
          <w:b w:val="0"/>
          <w:sz w:val="22"/>
        </w:rPr>
      </w:pPr>
      <w:bookmarkStart w:id="1" w:name="_Hlk119609946"/>
    </w:p>
    <w:p w14:paraId="014A7995" w14:textId="77777777" w:rsidR="008A736D" w:rsidRDefault="008A736D" w:rsidP="008A736D">
      <w:pPr>
        <w:pStyle w:val="versao"/>
        <w:rPr>
          <w:sz w:val="24"/>
          <w:szCs w:val="18"/>
        </w:rPr>
      </w:pPr>
      <w:r>
        <w:rPr>
          <w:sz w:val="24"/>
          <w:szCs w:val="18"/>
        </w:rPr>
        <w:t>Thais Danieli Branco de Souza – 2021001228</w:t>
      </w:r>
    </w:p>
    <w:p w14:paraId="21270958" w14:textId="77777777" w:rsidR="008A736D" w:rsidRDefault="008A736D" w:rsidP="008A736D">
      <w:pPr>
        <w:pStyle w:val="versao"/>
        <w:rPr>
          <w:sz w:val="24"/>
          <w:szCs w:val="18"/>
        </w:rPr>
      </w:pPr>
      <w:r>
        <w:rPr>
          <w:sz w:val="24"/>
          <w:szCs w:val="18"/>
        </w:rPr>
        <w:t>Carlos Daniel Cipriano da Silva Ramos – 2020032444</w:t>
      </w:r>
    </w:p>
    <w:p w14:paraId="719E41FE" w14:textId="77777777" w:rsidR="008A736D" w:rsidRDefault="008A736D" w:rsidP="008A736D">
      <w:pPr>
        <w:pStyle w:val="versao"/>
        <w:rPr>
          <w:sz w:val="24"/>
          <w:szCs w:val="18"/>
        </w:rPr>
      </w:pPr>
      <w:r>
        <w:rPr>
          <w:sz w:val="24"/>
          <w:szCs w:val="18"/>
        </w:rPr>
        <w:t>Thiago Gomes Ferreira – 2021011082</w:t>
      </w:r>
    </w:p>
    <w:p w14:paraId="5F56AE7C" w14:textId="77777777" w:rsidR="008A736D" w:rsidRDefault="008A736D" w:rsidP="008A736D">
      <w:pPr>
        <w:pStyle w:val="versao"/>
        <w:rPr>
          <w:sz w:val="24"/>
          <w:szCs w:val="18"/>
        </w:rPr>
        <w:sectPr w:rsidR="008A736D">
          <w:pgSz w:w="11906" w:h="16838"/>
          <w:pgMar w:top="1701" w:right="1418" w:bottom="1899" w:left="1418" w:header="720" w:footer="720" w:gutter="0"/>
          <w:cols w:space="720"/>
        </w:sectPr>
      </w:pPr>
      <w:r>
        <w:rPr>
          <w:sz w:val="24"/>
          <w:szCs w:val="18"/>
        </w:rPr>
        <w:t>Waldomiro Barbosa Romão - 2018005655</w:t>
      </w:r>
    </w:p>
    <w:bookmarkEnd w:id="1"/>
    <w:p w14:paraId="1B70C15C" w14:textId="77777777" w:rsidR="008A736D" w:rsidRDefault="008A736D" w:rsidP="008A736D">
      <w:pPr>
        <w:pStyle w:val="versao"/>
      </w:pPr>
    </w:p>
    <w:p w14:paraId="4FB6B8FE" w14:textId="77777777" w:rsidR="008A736D" w:rsidRDefault="008A736D" w:rsidP="008A736D">
      <w:pPr>
        <w:pStyle w:val="Heading"/>
        <w:rPr>
          <w:lang w:val="pt-BR"/>
        </w:rPr>
      </w:pPr>
      <w:r>
        <w:rPr>
          <w:lang w:val="pt-BR"/>
        </w:rPr>
        <w:t>Revisões do Documento</w:t>
      </w:r>
    </w:p>
    <w:p w14:paraId="2FE3C88F" w14:textId="77777777" w:rsidR="008A736D" w:rsidRDefault="008A736D" w:rsidP="008A736D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W w:w="908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7"/>
        <w:gridCol w:w="855"/>
        <w:gridCol w:w="4669"/>
        <w:gridCol w:w="1991"/>
      </w:tblGrid>
      <w:tr w:rsidR="008A736D" w14:paraId="14D46FCF" w14:textId="77777777" w:rsidTr="00E55562">
        <w:trPr>
          <w:trHeight w:val="274"/>
        </w:trPr>
        <w:tc>
          <w:tcPr>
            <w:tcW w:w="1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91D916" w14:textId="77777777" w:rsidR="008A736D" w:rsidRDefault="008A736D" w:rsidP="00E55562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41F13F" w14:textId="77777777" w:rsidR="008A736D" w:rsidRDefault="008A736D" w:rsidP="00E55562">
            <w:pPr>
              <w:pStyle w:val="Tabletext"/>
              <w:spacing w:after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D09F9B" w14:textId="77777777" w:rsidR="008A736D" w:rsidRDefault="008A736D" w:rsidP="00E55562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87CD1C" w14:textId="77777777" w:rsidR="008A736D" w:rsidRDefault="008A736D" w:rsidP="00E55562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8A736D" w14:paraId="59CA3621" w14:textId="77777777" w:rsidTr="00E55562">
        <w:tc>
          <w:tcPr>
            <w:tcW w:w="156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D21A5D" w14:textId="77777777" w:rsidR="008A736D" w:rsidRDefault="008A736D" w:rsidP="00E55562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01/11/2022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4A242B" w14:textId="77777777" w:rsidR="008A736D" w:rsidRDefault="008A736D" w:rsidP="00E55562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1.0</w:t>
            </w:r>
          </w:p>
        </w:tc>
        <w:tc>
          <w:tcPr>
            <w:tcW w:w="466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5A8346" w14:textId="77777777" w:rsidR="008A736D" w:rsidRPr="00B439B5" w:rsidRDefault="008A736D" w:rsidP="00E55562">
            <w:pPr>
              <w:pStyle w:val="Tabletext"/>
              <w:snapToGrid w:val="0"/>
              <w:spacing w:after="0"/>
              <w:rPr>
                <w:lang w:val="pt-BR"/>
              </w:rPr>
            </w:pPr>
            <w:r w:rsidRPr="00B439B5">
              <w:rPr>
                <w:lang w:val="pt-BR"/>
              </w:rPr>
              <w:t>Descrição dos Requisitos (Funcionais e Não)</w:t>
            </w:r>
          </w:p>
        </w:tc>
        <w:tc>
          <w:tcPr>
            <w:tcW w:w="19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6B05CC" w14:textId="77777777" w:rsidR="008A736D" w:rsidRDefault="008A736D" w:rsidP="00E55562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Thais, W., T., C.</w:t>
            </w:r>
          </w:p>
        </w:tc>
      </w:tr>
      <w:tr w:rsidR="008A736D" w14:paraId="66290D7B" w14:textId="77777777" w:rsidTr="00E55562">
        <w:trPr>
          <w:trHeight w:val="274"/>
        </w:trPr>
        <w:tc>
          <w:tcPr>
            <w:tcW w:w="1567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8B73B8" w14:textId="77777777" w:rsidR="008A736D" w:rsidRDefault="008A736D" w:rsidP="00E55562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17/11/2022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E32A9E" w14:textId="77777777" w:rsidR="008A736D" w:rsidRPr="00B439B5" w:rsidRDefault="008A736D" w:rsidP="00E55562">
            <w:pPr>
              <w:pStyle w:val="Tabletext"/>
              <w:snapToGrid w:val="0"/>
              <w:spacing w:after="0"/>
              <w:rPr>
                <w:sz w:val="22"/>
                <w:szCs w:val="22"/>
                <w:lang w:val="pt-BR"/>
              </w:rPr>
            </w:pPr>
            <w:r w:rsidRPr="00B439B5">
              <w:rPr>
                <w:sz w:val="22"/>
                <w:szCs w:val="22"/>
                <w:lang w:val="pt-BR"/>
              </w:rPr>
              <w:t>1.1</w:t>
            </w:r>
          </w:p>
        </w:tc>
        <w:tc>
          <w:tcPr>
            <w:tcW w:w="4669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E6C1E6" w14:textId="77777777" w:rsidR="008A736D" w:rsidRPr="00B439B5" w:rsidRDefault="008A736D" w:rsidP="00E55562">
            <w:pPr>
              <w:pStyle w:val="Tabletext"/>
              <w:snapToGrid w:val="0"/>
              <w:spacing w:after="0"/>
              <w:rPr>
                <w:lang w:val="pt-BR"/>
              </w:rPr>
            </w:pPr>
            <w:r w:rsidRPr="00B439B5">
              <w:rPr>
                <w:lang w:val="pt-BR"/>
              </w:rPr>
              <w:t>Revisão dos Requisitos (Funcionais e Não)</w:t>
            </w:r>
          </w:p>
        </w:tc>
        <w:tc>
          <w:tcPr>
            <w:tcW w:w="1991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A94781" w14:textId="77777777" w:rsidR="008A736D" w:rsidRDefault="008A736D" w:rsidP="00E55562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Thais, W., T., C.</w:t>
            </w:r>
          </w:p>
        </w:tc>
      </w:tr>
      <w:tr w:rsidR="008A736D" w14:paraId="1E785006" w14:textId="77777777" w:rsidTr="00E55562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F71DEB" w14:textId="77777777" w:rsidR="008A736D" w:rsidRDefault="008A736D" w:rsidP="00E55562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06/12/2022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43B256" w14:textId="77777777" w:rsidR="008A736D" w:rsidRDefault="008A736D" w:rsidP="00E55562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1.2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1D71A5" w14:textId="77777777" w:rsidR="008A736D" w:rsidRDefault="008A736D" w:rsidP="00E55562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 w:rsidRPr="00B439B5">
              <w:rPr>
                <w:lang w:val="pt-BR"/>
              </w:rPr>
              <w:t>Revisão dos Requisitos (Funcionais e Não)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9DB011" w14:textId="77777777" w:rsidR="008A736D" w:rsidRDefault="008A736D" w:rsidP="00E55562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Thais, W., T., C.</w:t>
            </w:r>
          </w:p>
        </w:tc>
      </w:tr>
      <w:tr w:rsidR="008A736D" w14:paraId="4CB19E44" w14:textId="77777777" w:rsidTr="00E55562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A2B37A" w14:textId="77777777" w:rsidR="008A736D" w:rsidRDefault="008A736D" w:rsidP="00E55562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CBF2C2" w14:textId="77777777" w:rsidR="008A736D" w:rsidRDefault="008A736D" w:rsidP="00E55562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2CF974" w14:textId="77777777" w:rsidR="008A736D" w:rsidRDefault="008A736D" w:rsidP="00E55562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6AD671" w14:textId="77777777" w:rsidR="008A736D" w:rsidRDefault="008A736D" w:rsidP="00E55562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</w:tbl>
    <w:p w14:paraId="55118239" w14:textId="77777777" w:rsidR="008A736D" w:rsidRDefault="008A736D" w:rsidP="008A736D">
      <w:pPr>
        <w:pStyle w:val="versao"/>
        <w:rPr>
          <w:sz w:val="24"/>
        </w:rPr>
      </w:pPr>
    </w:p>
    <w:p w14:paraId="1BBDB7A6" w14:textId="77777777" w:rsidR="008A736D" w:rsidRDefault="008A736D" w:rsidP="008A736D">
      <w:pPr>
        <w:pStyle w:val="versao"/>
        <w:rPr>
          <w:sz w:val="24"/>
        </w:rPr>
      </w:pPr>
    </w:p>
    <w:p w14:paraId="583B2735" w14:textId="77777777" w:rsidR="008A736D" w:rsidRDefault="008A736D" w:rsidP="008A736D">
      <w:pPr>
        <w:pStyle w:val="Heading"/>
        <w:rPr>
          <w:lang w:val="pt-BR"/>
        </w:rPr>
      </w:pPr>
      <w:r>
        <w:rPr>
          <w:lang w:val="pt-BR"/>
        </w:rPr>
        <w:t>Auditorias do Documento</w:t>
      </w:r>
    </w:p>
    <w:p w14:paraId="705BF62A" w14:textId="77777777" w:rsidR="008A736D" w:rsidRDefault="008A736D" w:rsidP="008A736D">
      <w:pPr>
        <w:pStyle w:val="Standard"/>
      </w:pPr>
      <w:r>
        <w:rPr>
          <w:rFonts w:ascii="Arial" w:hAnsi="Arial" w:cs="Arial"/>
          <w:sz w:val="22"/>
          <w:szCs w:val="22"/>
        </w:rPr>
        <w:t xml:space="preserve">Auditorias são inspeções conduzidas o SEPG – Software </w:t>
      </w:r>
      <w:proofErr w:type="spellStart"/>
      <w:r>
        <w:rPr>
          <w:rFonts w:ascii="Arial" w:hAnsi="Arial" w:cs="Arial"/>
          <w:sz w:val="22"/>
          <w:szCs w:val="22"/>
        </w:rPr>
        <w:t>Engineer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Process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Group</w:t>
      </w:r>
      <w:proofErr w:type="spellEnd"/>
      <w:r>
        <w:rPr>
          <w:rFonts w:ascii="Arial" w:hAnsi="Arial" w:cs="Arial"/>
          <w:sz w:val="22"/>
          <w:szCs w:val="22"/>
        </w:rPr>
        <w:t xml:space="preserve"> (Grupo de Engenharia de Processo de Software), e tem por objetivo garantir uma qualidade mínima dos artefatos gerados durante o processo de desenvolvimento. Essa tabela pode ser utilizada também pelo GN – Gerente da Área de Negócio com o objetivo de documentar a viabilidade do mesmo.</w:t>
      </w:r>
    </w:p>
    <w:tbl>
      <w:tblPr>
        <w:tblW w:w="908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7"/>
        <w:gridCol w:w="855"/>
        <w:gridCol w:w="4669"/>
        <w:gridCol w:w="1991"/>
      </w:tblGrid>
      <w:tr w:rsidR="008A736D" w14:paraId="1340BC14" w14:textId="77777777" w:rsidTr="00E55562">
        <w:trPr>
          <w:trHeight w:val="274"/>
        </w:trPr>
        <w:tc>
          <w:tcPr>
            <w:tcW w:w="1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FFA844" w14:textId="77777777" w:rsidR="008A736D" w:rsidRDefault="008A736D" w:rsidP="00E55562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E6E7AE" w14:textId="77777777" w:rsidR="008A736D" w:rsidRDefault="008A736D" w:rsidP="00E55562">
            <w:pPr>
              <w:pStyle w:val="Tabletext"/>
              <w:spacing w:after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52FA24" w14:textId="77777777" w:rsidR="008A736D" w:rsidRDefault="008A736D" w:rsidP="00E55562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5321B3" w14:textId="77777777" w:rsidR="008A736D" w:rsidRDefault="008A736D" w:rsidP="00E55562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8A736D" w14:paraId="38F0A1AA" w14:textId="77777777" w:rsidTr="00E55562">
        <w:tc>
          <w:tcPr>
            <w:tcW w:w="156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FBE5" w14:textId="77777777" w:rsidR="008A736D" w:rsidRDefault="008A736D" w:rsidP="00E55562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01/11/2022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7B559B" w14:textId="77777777" w:rsidR="008A736D" w:rsidRDefault="008A736D" w:rsidP="00E55562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1.0</w:t>
            </w:r>
          </w:p>
        </w:tc>
        <w:tc>
          <w:tcPr>
            <w:tcW w:w="466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901E35" w14:textId="77777777" w:rsidR="008A736D" w:rsidRDefault="008A736D" w:rsidP="00E55562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 w:rsidRPr="00B439B5">
              <w:rPr>
                <w:lang w:val="pt-BR"/>
              </w:rPr>
              <w:t>Descrição dos Requisitos (Funcionais e Não)</w:t>
            </w:r>
          </w:p>
        </w:tc>
        <w:tc>
          <w:tcPr>
            <w:tcW w:w="19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E3BDAF" w14:textId="77777777" w:rsidR="008A736D" w:rsidRDefault="008A736D" w:rsidP="00E55562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Thais, W., T., C.</w:t>
            </w:r>
          </w:p>
        </w:tc>
      </w:tr>
      <w:tr w:rsidR="008A736D" w14:paraId="657B65D5" w14:textId="77777777" w:rsidTr="00E55562">
        <w:trPr>
          <w:trHeight w:val="274"/>
        </w:trPr>
        <w:tc>
          <w:tcPr>
            <w:tcW w:w="1567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76CE5A" w14:textId="77777777" w:rsidR="008A736D" w:rsidRDefault="008A736D" w:rsidP="00E55562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17/11/2022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D71323" w14:textId="77777777" w:rsidR="008A736D" w:rsidRDefault="008A736D" w:rsidP="00E55562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 w:rsidRPr="00B439B5">
              <w:rPr>
                <w:sz w:val="22"/>
                <w:szCs w:val="22"/>
                <w:lang w:val="pt-BR"/>
              </w:rPr>
              <w:t>1.1</w:t>
            </w:r>
          </w:p>
        </w:tc>
        <w:tc>
          <w:tcPr>
            <w:tcW w:w="4669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5E149" w14:textId="77777777" w:rsidR="008A736D" w:rsidRDefault="008A736D" w:rsidP="00E55562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 w:rsidRPr="00B439B5">
              <w:rPr>
                <w:lang w:val="pt-BR"/>
              </w:rPr>
              <w:t>Revisão dos Requisitos (Funcionais e Não)</w:t>
            </w:r>
          </w:p>
        </w:tc>
        <w:tc>
          <w:tcPr>
            <w:tcW w:w="1991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A08782" w14:textId="77777777" w:rsidR="008A736D" w:rsidRDefault="008A736D" w:rsidP="00E55562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Thais, W., T., C.</w:t>
            </w:r>
          </w:p>
        </w:tc>
      </w:tr>
      <w:tr w:rsidR="008A736D" w14:paraId="4E70808A" w14:textId="77777777" w:rsidTr="00E55562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FE93E4" w14:textId="77777777" w:rsidR="008A736D" w:rsidRDefault="008A736D" w:rsidP="00E55562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06/12/2022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7C60CD" w14:textId="77777777" w:rsidR="008A736D" w:rsidRDefault="008A736D" w:rsidP="00E55562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1.2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9A838C" w14:textId="77777777" w:rsidR="008A736D" w:rsidRDefault="008A736D" w:rsidP="00E55562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 w:rsidRPr="00B439B5">
              <w:rPr>
                <w:lang w:val="pt-BR"/>
              </w:rPr>
              <w:t>Revisão dos Requisitos (Funcionais e Não)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B55AFD" w14:textId="77777777" w:rsidR="008A736D" w:rsidRDefault="008A736D" w:rsidP="00E55562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Thais, W., T., C.</w:t>
            </w:r>
          </w:p>
        </w:tc>
      </w:tr>
      <w:tr w:rsidR="008A736D" w14:paraId="13F79A49" w14:textId="77777777" w:rsidTr="00E55562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0005CC" w14:textId="77777777" w:rsidR="008A736D" w:rsidRDefault="008A736D" w:rsidP="00E55562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EB50E2" w14:textId="77777777" w:rsidR="008A736D" w:rsidRDefault="008A736D" w:rsidP="00E55562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8AA58D" w14:textId="77777777" w:rsidR="008A736D" w:rsidRDefault="008A736D" w:rsidP="00E55562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FDD595" w14:textId="77777777" w:rsidR="008A736D" w:rsidRDefault="008A736D" w:rsidP="00E55562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</w:tbl>
    <w:p w14:paraId="1CE69E3D" w14:textId="77777777" w:rsidR="008A736D" w:rsidRDefault="008A736D" w:rsidP="008A736D">
      <w:pPr>
        <w:pStyle w:val="conteudo"/>
        <w:pageBreakBefore/>
        <w:jc w:val="center"/>
      </w:pPr>
      <w:r>
        <w:lastRenderedPageBreak/>
        <w:t>ÍNDICE</w:t>
      </w:r>
    </w:p>
    <w:p w14:paraId="56515B15" w14:textId="77777777" w:rsidR="008A736D" w:rsidRDefault="008A736D" w:rsidP="008A736D">
      <w:pPr>
        <w:pStyle w:val="Contents1"/>
        <w:tabs>
          <w:tab w:val="right" w:leader="dot" w:pos="480"/>
          <w:tab w:val="right" w:leader="dot" w:pos="9060"/>
        </w:tabs>
      </w:pPr>
      <w:r>
        <w:rPr>
          <w:rFonts w:ascii="Arial" w:eastAsia="Arial" w:hAnsi="Arial" w:cs="Arial"/>
          <w:caps w:val="0"/>
          <w:sz w:val="28"/>
        </w:rPr>
        <w:fldChar w:fldCharType="begin"/>
      </w:r>
      <w:r>
        <w:instrText xml:space="preserve"> TOC \o "1-4" \u \t "Requisito;3;destaque 1;4" \h </w:instrText>
      </w:r>
      <w:r>
        <w:rPr>
          <w:rFonts w:ascii="Arial" w:eastAsia="Arial" w:hAnsi="Arial" w:cs="Arial"/>
          <w:caps w:val="0"/>
          <w:sz w:val="28"/>
        </w:rPr>
        <w:fldChar w:fldCharType="separate"/>
      </w:r>
      <w:r>
        <w:rPr>
          <w:rFonts w:cs="Arial"/>
          <w:lang w:eastAsia="pt-BR"/>
        </w:rPr>
        <w:t>1.</w:t>
      </w:r>
      <w:r>
        <w:rPr>
          <w:b w:val="0"/>
          <w: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Introdução</w:t>
      </w:r>
      <w:r>
        <w:rPr>
          <w:lang w:eastAsia="pt-BR"/>
        </w:rPr>
        <w:tab/>
      </w:r>
      <w:hyperlink w:anchor="__RefHeading___Toc175024545" w:history="1">
        <w:r>
          <w:rPr>
            <w:lang w:eastAsia="pt-BR"/>
          </w:rPr>
          <w:t>4</w:t>
        </w:r>
      </w:hyperlink>
    </w:p>
    <w:p w14:paraId="0A201511" w14:textId="77777777" w:rsidR="008A736D" w:rsidRDefault="008A736D" w:rsidP="008A736D">
      <w:pPr>
        <w:pStyle w:val="Contents2"/>
        <w:tabs>
          <w:tab w:val="right" w:leader="dot" w:pos="1200"/>
          <w:tab w:val="right" w:leader="dot" w:pos="9300"/>
        </w:tabs>
      </w:pPr>
      <w:r>
        <w:rPr>
          <w:rFonts w:cs="Arial"/>
          <w:lang w:eastAsia="pt-BR"/>
        </w:rPr>
        <w:t>1.1</w:t>
      </w:r>
      <w:r>
        <w:rPr>
          <w:small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Convenções, termos e abreviações</w:t>
      </w:r>
      <w:r>
        <w:rPr>
          <w:lang w:eastAsia="pt-BR"/>
        </w:rPr>
        <w:tab/>
      </w:r>
      <w:hyperlink w:anchor="__RefHeading___Toc175024546" w:history="1">
        <w:r>
          <w:rPr>
            <w:lang w:eastAsia="pt-BR"/>
          </w:rPr>
          <w:t>4</w:t>
        </w:r>
      </w:hyperlink>
    </w:p>
    <w:p w14:paraId="0BD4D7E3" w14:textId="77777777" w:rsidR="008A736D" w:rsidRDefault="008A736D" w:rsidP="008A736D">
      <w:pPr>
        <w:pStyle w:val="Contents3"/>
        <w:tabs>
          <w:tab w:val="right" w:leader="dot" w:pos="1680"/>
          <w:tab w:val="right" w:leader="dot" w:pos="9540"/>
        </w:tabs>
      </w:pPr>
      <w:r>
        <w:rPr>
          <w:rFonts w:cs="Arial"/>
          <w:iCs/>
          <w:lang w:eastAsia="pt-BR"/>
        </w:rPr>
        <w:t>1.1.1</w:t>
      </w:r>
      <w:r>
        <w:rPr>
          <w:i w:val="0"/>
          <w:sz w:val="24"/>
          <w:szCs w:val="24"/>
          <w:lang w:eastAsia="pt-BR"/>
        </w:rPr>
        <w:tab/>
      </w:r>
      <w:r>
        <w:rPr>
          <w:rFonts w:cs="Arial"/>
          <w:iCs/>
          <w:lang w:eastAsia="pt-BR"/>
        </w:rPr>
        <w:t>Identificação dos Requisitos</w:t>
      </w:r>
      <w:r>
        <w:rPr>
          <w:lang w:eastAsia="pt-BR"/>
        </w:rPr>
        <w:tab/>
      </w:r>
      <w:hyperlink w:anchor="__RefHeading___Toc175024547" w:history="1">
        <w:r>
          <w:rPr>
            <w:lang w:eastAsia="pt-BR"/>
          </w:rPr>
          <w:t>4</w:t>
        </w:r>
      </w:hyperlink>
    </w:p>
    <w:p w14:paraId="7F6AE778" w14:textId="77777777" w:rsidR="008A736D" w:rsidRDefault="008A736D" w:rsidP="008A736D">
      <w:pPr>
        <w:pStyle w:val="Contents3"/>
        <w:tabs>
          <w:tab w:val="right" w:leader="dot" w:pos="1680"/>
          <w:tab w:val="right" w:leader="dot" w:pos="9540"/>
        </w:tabs>
      </w:pPr>
      <w:r>
        <w:rPr>
          <w:rFonts w:cs="Arial"/>
          <w:lang w:eastAsia="pt-BR"/>
        </w:rPr>
        <w:t>1.1.2</w:t>
      </w:r>
      <w:r>
        <w:rPr>
          <w:i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Prioridades dos Requisitos</w:t>
      </w:r>
      <w:r>
        <w:rPr>
          <w:lang w:eastAsia="pt-BR"/>
        </w:rPr>
        <w:tab/>
      </w:r>
      <w:hyperlink w:anchor="__RefHeading___Toc175024548" w:history="1">
        <w:r>
          <w:rPr>
            <w:lang w:eastAsia="pt-BR"/>
          </w:rPr>
          <w:t>5</w:t>
        </w:r>
      </w:hyperlink>
    </w:p>
    <w:p w14:paraId="433ED5CA" w14:textId="77777777" w:rsidR="008A736D" w:rsidRDefault="008A736D" w:rsidP="008A736D">
      <w:pPr>
        <w:pStyle w:val="Contents1"/>
        <w:tabs>
          <w:tab w:val="right" w:leader="dot" w:pos="480"/>
          <w:tab w:val="right" w:leader="dot" w:pos="9060"/>
        </w:tabs>
      </w:pPr>
      <w:r>
        <w:rPr>
          <w:rFonts w:cs="Arial"/>
          <w:lang w:eastAsia="pt-BR"/>
        </w:rPr>
        <w:t>2.</w:t>
      </w:r>
      <w:r>
        <w:rPr>
          <w:b w:val="0"/>
          <w: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Visão geral do Produto/serviço</w:t>
      </w:r>
      <w:r>
        <w:rPr>
          <w:lang w:eastAsia="pt-BR"/>
        </w:rPr>
        <w:tab/>
      </w:r>
      <w:hyperlink w:anchor="__RefHeading___Toc175024549" w:history="1">
        <w:r>
          <w:rPr>
            <w:lang w:eastAsia="pt-BR"/>
          </w:rPr>
          <w:t>5</w:t>
        </w:r>
      </w:hyperlink>
    </w:p>
    <w:p w14:paraId="5C9C6F23" w14:textId="77777777" w:rsidR="008A736D" w:rsidRDefault="008A736D" w:rsidP="008A736D">
      <w:pPr>
        <w:pStyle w:val="Contents2"/>
        <w:tabs>
          <w:tab w:val="right" w:leader="dot" w:pos="1200"/>
          <w:tab w:val="right" w:leader="dot" w:pos="9300"/>
        </w:tabs>
      </w:pPr>
      <w:r>
        <w:rPr>
          <w:rFonts w:cs="Arial"/>
          <w:lang w:eastAsia="pt-BR"/>
        </w:rPr>
        <w:t>2.1</w:t>
      </w:r>
      <w:r>
        <w:rPr>
          <w:small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Abrangência e sistemas relacionados</w:t>
      </w:r>
      <w:r>
        <w:rPr>
          <w:lang w:eastAsia="pt-BR"/>
        </w:rPr>
        <w:tab/>
      </w:r>
      <w:hyperlink w:anchor="__RefHeading___Toc175024550" w:history="1">
        <w:r>
          <w:rPr>
            <w:lang w:eastAsia="pt-BR"/>
          </w:rPr>
          <w:t>5</w:t>
        </w:r>
      </w:hyperlink>
    </w:p>
    <w:p w14:paraId="786079DD" w14:textId="77777777" w:rsidR="008A736D" w:rsidRDefault="008A736D" w:rsidP="008A736D">
      <w:pPr>
        <w:pStyle w:val="Contents2"/>
        <w:tabs>
          <w:tab w:val="right" w:leader="dot" w:pos="1200"/>
          <w:tab w:val="right" w:leader="dot" w:pos="9300"/>
        </w:tabs>
      </w:pPr>
      <w:r>
        <w:rPr>
          <w:rFonts w:cs="Arial"/>
          <w:lang w:eastAsia="pt-BR"/>
        </w:rPr>
        <w:t>2.2</w:t>
      </w:r>
      <w:r>
        <w:rPr>
          <w:small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Descrição do cliente</w:t>
      </w:r>
      <w:r>
        <w:rPr>
          <w:lang w:eastAsia="pt-BR"/>
        </w:rPr>
        <w:tab/>
      </w:r>
      <w:hyperlink w:anchor="__RefHeading___Toc175024551" w:history="1">
        <w:r>
          <w:rPr>
            <w:lang w:eastAsia="pt-BR"/>
          </w:rPr>
          <w:t>5</w:t>
        </w:r>
      </w:hyperlink>
    </w:p>
    <w:p w14:paraId="282FFF8F" w14:textId="77777777" w:rsidR="008A736D" w:rsidRDefault="008A736D" w:rsidP="008A736D">
      <w:pPr>
        <w:pStyle w:val="Contents2"/>
        <w:tabs>
          <w:tab w:val="right" w:leader="dot" w:pos="1200"/>
          <w:tab w:val="right" w:leader="dot" w:pos="9300"/>
        </w:tabs>
      </w:pPr>
      <w:r>
        <w:rPr>
          <w:rFonts w:cs="Arial"/>
          <w:lang w:eastAsia="pt-BR"/>
        </w:rPr>
        <w:t>2.3</w:t>
      </w:r>
      <w:r>
        <w:rPr>
          <w:small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Descrição dos usuários</w:t>
      </w:r>
      <w:r>
        <w:rPr>
          <w:lang w:eastAsia="pt-BR"/>
        </w:rPr>
        <w:tab/>
      </w:r>
      <w:hyperlink w:anchor="__RefHeading___Toc175024552" w:history="1">
        <w:r>
          <w:rPr>
            <w:lang w:eastAsia="pt-BR"/>
          </w:rPr>
          <w:t>5</w:t>
        </w:r>
      </w:hyperlink>
    </w:p>
    <w:p w14:paraId="546BD68F" w14:textId="77777777" w:rsidR="008A736D" w:rsidRDefault="008A736D" w:rsidP="008A736D">
      <w:pPr>
        <w:pStyle w:val="Contents3"/>
        <w:tabs>
          <w:tab w:val="right" w:leader="dot" w:pos="1680"/>
          <w:tab w:val="right" w:leader="dot" w:pos="9540"/>
        </w:tabs>
      </w:pPr>
      <w:r>
        <w:rPr>
          <w:rFonts w:cs="Arial"/>
          <w:iCs/>
          <w:lang w:eastAsia="pt-BR"/>
        </w:rPr>
        <w:t>2.3.1</w:t>
      </w:r>
      <w:r>
        <w:rPr>
          <w:i w:val="0"/>
          <w:sz w:val="24"/>
          <w:szCs w:val="24"/>
          <w:lang w:eastAsia="pt-BR"/>
        </w:rPr>
        <w:tab/>
      </w:r>
      <w:r>
        <w:rPr>
          <w:rFonts w:cs="Arial"/>
          <w:iCs/>
          <w:lang w:eastAsia="pt-BR"/>
        </w:rPr>
        <w:t>&lt;Nome de um tipo específico de usuário&gt;</w:t>
      </w:r>
      <w:r>
        <w:rPr>
          <w:lang w:eastAsia="pt-BR"/>
        </w:rPr>
        <w:tab/>
      </w:r>
      <w:hyperlink w:anchor="__RefHeading___Toc175024553" w:history="1">
        <w:r>
          <w:rPr>
            <w:lang w:eastAsia="pt-BR"/>
          </w:rPr>
          <w:t>6</w:t>
        </w:r>
      </w:hyperlink>
    </w:p>
    <w:p w14:paraId="4812FBF9" w14:textId="77777777" w:rsidR="008A736D" w:rsidRDefault="008A736D" w:rsidP="008A736D">
      <w:pPr>
        <w:pStyle w:val="Contents3"/>
        <w:tabs>
          <w:tab w:val="right" w:leader="dot" w:pos="1680"/>
          <w:tab w:val="right" w:leader="dot" w:pos="9540"/>
        </w:tabs>
      </w:pPr>
      <w:r>
        <w:rPr>
          <w:rFonts w:cs="Arial"/>
          <w:iCs/>
          <w:lang w:eastAsia="pt-BR"/>
        </w:rPr>
        <w:t>2.3.2</w:t>
      </w:r>
      <w:r>
        <w:rPr>
          <w:i w:val="0"/>
          <w:sz w:val="24"/>
          <w:szCs w:val="24"/>
          <w:lang w:eastAsia="pt-BR"/>
        </w:rPr>
        <w:tab/>
      </w:r>
      <w:r>
        <w:rPr>
          <w:rFonts w:cs="Arial"/>
          <w:iCs/>
          <w:lang w:eastAsia="pt-BR"/>
        </w:rPr>
        <w:t>&lt;Nome de outro tipo específico de usuário &gt;</w:t>
      </w:r>
      <w:r>
        <w:rPr>
          <w:lang w:eastAsia="pt-BR"/>
        </w:rPr>
        <w:tab/>
      </w:r>
      <w:hyperlink w:anchor="__RefHeading___Toc175024554" w:history="1">
        <w:r>
          <w:rPr>
            <w:lang w:eastAsia="pt-BR"/>
          </w:rPr>
          <w:t>6</w:t>
        </w:r>
      </w:hyperlink>
    </w:p>
    <w:p w14:paraId="1B595900" w14:textId="77777777" w:rsidR="008A736D" w:rsidRDefault="008A736D" w:rsidP="008A736D">
      <w:pPr>
        <w:pStyle w:val="Contents3"/>
        <w:tabs>
          <w:tab w:val="right" w:leader="dot" w:pos="1680"/>
          <w:tab w:val="right" w:leader="dot" w:pos="9540"/>
        </w:tabs>
      </w:pPr>
      <w:r>
        <w:rPr>
          <w:rFonts w:cs="Arial"/>
          <w:iCs/>
          <w:lang w:eastAsia="pt-BR"/>
        </w:rPr>
        <w:t>2.3.3</w:t>
      </w:r>
      <w:r>
        <w:rPr>
          <w:i w:val="0"/>
          <w:sz w:val="24"/>
          <w:szCs w:val="24"/>
          <w:lang w:eastAsia="pt-BR"/>
        </w:rPr>
        <w:tab/>
      </w:r>
      <w:r>
        <w:rPr>
          <w:rFonts w:cs="Arial"/>
          <w:iCs/>
          <w:lang w:eastAsia="pt-BR"/>
        </w:rPr>
        <w:t>…</w:t>
      </w:r>
      <w:r>
        <w:rPr>
          <w:lang w:eastAsia="pt-BR"/>
        </w:rPr>
        <w:tab/>
      </w:r>
      <w:hyperlink w:anchor="__RefHeading___Toc175024555" w:history="1">
        <w:r>
          <w:rPr>
            <w:lang w:eastAsia="pt-BR"/>
          </w:rPr>
          <w:t>6</w:t>
        </w:r>
      </w:hyperlink>
    </w:p>
    <w:p w14:paraId="4DB80ACC" w14:textId="77777777" w:rsidR="008A736D" w:rsidRDefault="008A736D" w:rsidP="008A736D">
      <w:pPr>
        <w:pStyle w:val="Contents1"/>
        <w:tabs>
          <w:tab w:val="right" w:leader="dot" w:pos="480"/>
          <w:tab w:val="right" w:leader="dot" w:pos="9060"/>
        </w:tabs>
      </w:pPr>
      <w:r>
        <w:rPr>
          <w:rFonts w:cs="Arial"/>
          <w:lang w:eastAsia="pt-BR"/>
        </w:rPr>
        <w:t>3.</w:t>
      </w:r>
      <w:r>
        <w:rPr>
          <w:b w:val="0"/>
          <w: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Requisitos funcionais</w:t>
      </w:r>
      <w:r>
        <w:rPr>
          <w:lang w:eastAsia="pt-BR"/>
        </w:rPr>
        <w:tab/>
      </w:r>
      <w:hyperlink w:anchor="__RefHeading___Toc175024556" w:history="1">
        <w:r>
          <w:rPr>
            <w:lang w:eastAsia="pt-BR"/>
          </w:rPr>
          <w:t>6</w:t>
        </w:r>
      </w:hyperlink>
    </w:p>
    <w:p w14:paraId="28831DFC" w14:textId="77777777" w:rsidR="008A736D" w:rsidRDefault="008A736D" w:rsidP="008A736D">
      <w:pPr>
        <w:pStyle w:val="Contents2"/>
        <w:tabs>
          <w:tab w:val="right" w:leader="dot" w:pos="1200"/>
          <w:tab w:val="right" w:leader="dot" w:pos="9300"/>
        </w:tabs>
      </w:pPr>
      <w:r>
        <w:rPr>
          <w:rFonts w:cs="Arial"/>
          <w:lang w:eastAsia="pt-BR"/>
        </w:rPr>
        <w:t>3.1</w:t>
      </w:r>
      <w:r>
        <w:rPr>
          <w:small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&lt;Nome de subseção para agrupar requisitos funcionais correlacionados &gt;</w:t>
      </w:r>
      <w:r>
        <w:rPr>
          <w:lang w:eastAsia="pt-BR"/>
        </w:rPr>
        <w:tab/>
      </w:r>
      <w:hyperlink w:anchor="__RefHeading___Toc175024557" w:history="1">
        <w:r>
          <w:rPr>
            <w:lang w:eastAsia="pt-BR"/>
          </w:rPr>
          <w:t>6</w:t>
        </w:r>
      </w:hyperlink>
    </w:p>
    <w:p w14:paraId="49221946" w14:textId="77777777" w:rsidR="008A736D" w:rsidRDefault="008A736D" w:rsidP="008A736D">
      <w:pPr>
        <w:pStyle w:val="Contents3"/>
        <w:tabs>
          <w:tab w:val="right" w:leader="dot" w:pos="1920"/>
          <w:tab w:val="right" w:leader="dot" w:pos="9540"/>
        </w:tabs>
      </w:pPr>
      <w:r>
        <w:rPr>
          <w:rFonts w:cs="Arial"/>
          <w:lang w:eastAsia="pt-BR"/>
        </w:rPr>
        <w:t>[RF01]</w:t>
      </w:r>
      <w:r>
        <w:rPr>
          <w:i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&lt;Nome de requisito funcional&gt;</w:t>
      </w:r>
      <w:r>
        <w:rPr>
          <w:lang w:eastAsia="pt-BR"/>
        </w:rPr>
        <w:tab/>
      </w:r>
      <w:hyperlink w:anchor="__RefHeading___Toc175024558" w:history="1">
        <w:r>
          <w:rPr>
            <w:lang w:eastAsia="pt-BR"/>
          </w:rPr>
          <w:t>6</w:t>
        </w:r>
      </w:hyperlink>
    </w:p>
    <w:p w14:paraId="3C306C45" w14:textId="77777777" w:rsidR="008A736D" w:rsidRDefault="008A736D" w:rsidP="008A736D">
      <w:pPr>
        <w:pStyle w:val="Contents3"/>
        <w:tabs>
          <w:tab w:val="right" w:leader="dot" w:pos="1920"/>
          <w:tab w:val="right" w:leader="dot" w:pos="9540"/>
        </w:tabs>
      </w:pPr>
      <w:r>
        <w:rPr>
          <w:rFonts w:cs="Arial"/>
          <w:lang w:eastAsia="pt-BR"/>
        </w:rPr>
        <w:t>[RF02]</w:t>
      </w:r>
      <w:r>
        <w:rPr>
          <w:i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&lt;Nome de requisito funci</w:t>
      </w:r>
      <w:r>
        <w:rPr>
          <w:lang w:eastAsia="pt-BR"/>
        </w:rPr>
        <w:t>o</w:t>
      </w:r>
      <w:r>
        <w:rPr>
          <w:rFonts w:cs="Arial"/>
          <w:lang w:eastAsia="pt-BR"/>
        </w:rPr>
        <w:t>nal&gt;</w:t>
      </w:r>
      <w:r>
        <w:rPr>
          <w:lang w:eastAsia="pt-BR"/>
        </w:rPr>
        <w:tab/>
      </w:r>
      <w:hyperlink w:anchor="__RefHeading___Toc175024559" w:history="1">
        <w:r>
          <w:rPr>
            <w:lang w:eastAsia="pt-BR"/>
          </w:rPr>
          <w:t>6</w:t>
        </w:r>
      </w:hyperlink>
    </w:p>
    <w:p w14:paraId="28B664BD" w14:textId="77777777" w:rsidR="008A736D" w:rsidRDefault="008A736D" w:rsidP="008A736D">
      <w:pPr>
        <w:pStyle w:val="Contents2"/>
        <w:tabs>
          <w:tab w:val="right" w:leader="dot" w:pos="1200"/>
          <w:tab w:val="right" w:leader="dot" w:pos="9300"/>
        </w:tabs>
      </w:pPr>
      <w:r>
        <w:rPr>
          <w:rFonts w:cs="Arial"/>
          <w:lang w:eastAsia="pt-BR"/>
        </w:rPr>
        <w:t>3.2</w:t>
      </w:r>
      <w:r>
        <w:rPr>
          <w:small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&lt;Nome de outra subseção para agrupar outros requisitos funcionais&gt;</w:t>
      </w:r>
      <w:r>
        <w:rPr>
          <w:lang w:eastAsia="pt-BR"/>
        </w:rPr>
        <w:tab/>
      </w:r>
      <w:hyperlink w:anchor="__RefHeading___Toc175024560" w:history="1">
        <w:r>
          <w:rPr>
            <w:lang w:eastAsia="pt-BR"/>
          </w:rPr>
          <w:t>6</w:t>
        </w:r>
      </w:hyperlink>
    </w:p>
    <w:p w14:paraId="7843800C" w14:textId="77777777" w:rsidR="008A736D" w:rsidRDefault="008A736D" w:rsidP="008A736D">
      <w:pPr>
        <w:pStyle w:val="Contents1"/>
        <w:tabs>
          <w:tab w:val="right" w:leader="dot" w:pos="480"/>
          <w:tab w:val="right" w:leader="dot" w:pos="9060"/>
        </w:tabs>
      </w:pPr>
      <w:r>
        <w:rPr>
          <w:rFonts w:cs="Arial"/>
          <w:lang w:eastAsia="pt-BR"/>
        </w:rPr>
        <w:t>4.</w:t>
      </w:r>
      <w:r>
        <w:rPr>
          <w:b w:val="0"/>
          <w: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Requisitos não funcionais</w:t>
      </w:r>
      <w:r>
        <w:rPr>
          <w:lang w:eastAsia="pt-BR"/>
        </w:rPr>
        <w:tab/>
      </w:r>
      <w:hyperlink w:anchor="__RefHeading___Toc175024561" w:history="1">
        <w:r>
          <w:rPr>
            <w:lang w:eastAsia="pt-BR"/>
          </w:rPr>
          <w:t>6</w:t>
        </w:r>
      </w:hyperlink>
    </w:p>
    <w:p w14:paraId="509440F2" w14:textId="77777777" w:rsidR="008A736D" w:rsidRDefault="008A736D" w:rsidP="008A736D">
      <w:pPr>
        <w:pStyle w:val="Contents2"/>
        <w:tabs>
          <w:tab w:val="right" w:leader="dot" w:pos="1200"/>
          <w:tab w:val="right" w:leader="dot" w:pos="9300"/>
        </w:tabs>
      </w:pPr>
      <w:r>
        <w:rPr>
          <w:rFonts w:cs="Arial"/>
          <w:lang w:eastAsia="pt-BR"/>
        </w:rPr>
        <w:t>4.1</w:t>
      </w:r>
      <w:r>
        <w:rPr>
          <w:small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Usabilidade</w:t>
      </w:r>
      <w:r>
        <w:rPr>
          <w:lang w:eastAsia="pt-BR"/>
        </w:rPr>
        <w:tab/>
      </w:r>
      <w:hyperlink w:anchor="__RefHeading___Toc175024562" w:history="1">
        <w:r>
          <w:rPr>
            <w:lang w:eastAsia="pt-BR"/>
          </w:rPr>
          <w:t>7</w:t>
        </w:r>
      </w:hyperlink>
    </w:p>
    <w:p w14:paraId="628C7607" w14:textId="77777777" w:rsidR="008A736D" w:rsidRDefault="008A736D" w:rsidP="008A736D">
      <w:pPr>
        <w:pStyle w:val="Contents3"/>
        <w:tabs>
          <w:tab w:val="right" w:leader="dot" w:pos="2160"/>
          <w:tab w:val="right" w:leader="dot" w:pos="9540"/>
        </w:tabs>
      </w:pPr>
      <w:r>
        <w:rPr>
          <w:lang w:eastAsia="pt-BR"/>
        </w:rPr>
        <w:t>[RNF01]</w:t>
      </w:r>
      <w:r>
        <w:rPr>
          <w:i w:val="0"/>
          <w:sz w:val="24"/>
          <w:szCs w:val="24"/>
          <w:lang w:eastAsia="pt-BR"/>
        </w:rPr>
        <w:tab/>
      </w:r>
      <w:r>
        <w:rPr>
          <w:lang w:eastAsia="pt-BR"/>
        </w:rPr>
        <w:t>&lt;Nome do requisito&gt;</w:t>
      </w:r>
      <w:r>
        <w:rPr>
          <w:lang w:eastAsia="pt-BR"/>
        </w:rPr>
        <w:tab/>
      </w:r>
      <w:hyperlink w:anchor="__RefHeading___Toc175024563" w:history="1">
        <w:r>
          <w:rPr>
            <w:lang w:eastAsia="pt-BR"/>
          </w:rPr>
          <w:t>7</w:t>
        </w:r>
      </w:hyperlink>
    </w:p>
    <w:p w14:paraId="4198DCE2" w14:textId="77777777" w:rsidR="008A736D" w:rsidRDefault="008A736D" w:rsidP="008A736D">
      <w:pPr>
        <w:pStyle w:val="Contents3"/>
        <w:tabs>
          <w:tab w:val="right" w:leader="dot" w:pos="2160"/>
          <w:tab w:val="right" w:leader="dot" w:pos="9540"/>
        </w:tabs>
      </w:pPr>
      <w:r>
        <w:rPr>
          <w:lang w:eastAsia="pt-BR"/>
        </w:rPr>
        <w:t>[RNF02]</w:t>
      </w:r>
      <w:r>
        <w:rPr>
          <w:i w:val="0"/>
          <w:sz w:val="24"/>
          <w:szCs w:val="24"/>
          <w:lang w:eastAsia="pt-BR"/>
        </w:rPr>
        <w:tab/>
      </w:r>
      <w:r>
        <w:rPr>
          <w:lang w:eastAsia="pt-BR"/>
        </w:rPr>
        <w:t>&lt;Nome do requisito&gt;</w:t>
      </w:r>
      <w:r>
        <w:rPr>
          <w:lang w:eastAsia="pt-BR"/>
        </w:rPr>
        <w:tab/>
      </w:r>
      <w:hyperlink w:anchor="__RefHeading___Toc175024564" w:history="1">
        <w:r>
          <w:rPr>
            <w:lang w:eastAsia="pt-BR"/>
          </w:rPr>
          <w:t>7</w:t>
        </w:r>
      </w:hyperlink>
    </w:p>
    <w:p w14:paraId="205EAAFC" w14:textId="77777777" w:rsidR="008A736D" w:rsidRDefault="008A736D" w:rsidP="008A736D">
      <w:pPr>
        <w:pStyle w:val="Contents2"/>
        <w:tabs>
          <w:tab w:val="right" w:leader="dot" w:pos="1200"/>
          <w:tab w:val="right" w:leader="dot" w:pos="9300"/>
        </w:tabs>
      </w:pPr>
      <w:r>
        <w:rPr>
          <w:rFonts w:cs="Arial"/>
          <w:lang w:eastAsia="pt-BR"/>
        </w:rPr>
        <w:t>4.2</w:t>
      </w:r>
      <w:r>
        <w:rPr>
          <w:small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Confiabilidade</w:t>
      </w:r>
      <w:r>
        <w:rPr>
          <w:lang w:eastAsia="pt-BR"/>
        </w:rPr>
        <w:tab/>
      </w:r>
      <w:hyperlink w:anchor="__RefHeading___Toc175024565" w:history="1">
        <w:r>
          <w:rPr>
            <w:lang w:eastAsia="pt-BR"/>
          </w:rPr>
          <w:t>7</w:t>
        </w:r>
      </w:hyperlink>
    </w:p>
    <w:p w14:paraId="6AD25A10" w14:textId="77777777" w:rsidR="008A736D" w:rsidRDefault="008A736D" w:rsidP="008A736D">
      <w:pPr>
        <w:pStyle w:val="Contents3"/>
        <w:tabs>
          <w:tab w:val="right" w:leader="dot" w:pos="2160"/>
          <w:tab w:val="right" w:leader="dot" w:pos="9540"/>
        </w:tabs>
      </w:pPr>
      <w:r>
        <w:rPr>
          <w:lang w:eastAsia="pt-BR"/>
        </w:rPr>
        <w:t>[RNF03]</w:t>
      </w:r>
      <w:r>
        <w:rPr>
          <w:i w:val="0"/>
          <w:sz w:val="24"/>
          <w:szCs w:val="24"/>
          <w:lang w:eastAsia="pt-BR"/>
        </w:rPr>
        <w:tab/>
      </w:r>
      <w:r>
        <w:rPr>
          <w:lang w:eastAsia="pt-BR"/>
        </w:rPr>
        <w:t>&lt;Nome do requisito&gt;</w:t>
      </w:r>
      <w:r>
        <w:rPr>
          <w:lang w:eastAsia="pt-BR"/>
        </w:rPr>
        <w:tab/>
      </w:r>
      <w:hyperlink w:anchor="__RefHeading___Toc175024566" w:history="1">
        <w:r>
          <w:rPr>
            <w:lang w:eastAsia="pt-BR"/>
          </w:rPr>
          <w:t>7</w:t>
        </w:r>
      </w:hyperlink>
    </w:p>
    <w:p w14:paraId="22D613D2" w14:textId="77777777" w:rsidR="008A736D" w:rsidRDefault="008A736D" w:rsidP="008A736D">
      <w:pPr>
        <w:pStyle w:val="Contents2"/>
        <w:tabs>
          <w:tab w:val="right" w:leader="dot" w:pos="1200"/>
          <w:tab w:val="right" w:leader="dot" w:pos="9300"/>
        </w:tabs>
      </w:pPr>
      <w:r>
        <w:rPr>
          <w:rFonts w:cs="Arial"/>
          <w:lang w:eastAsia="pt-BR"/>
        </w:rPr>
        <w:t>4.3</w:t>
      </w:r>
      <w:r>
        <w:rPr>
          <w:small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Desempenho</w:t>
      </w:r>
      <w:r>
        <w:rPr>
          <w:lang w:eastAsia="pt-BR"/>
        </w:rPr>
        <w:tab/>
      </w:r>
      <w:hyperlink w:anchor="__RefHeading___Toc175024567" w:history="1">
        <w:r>
          <w:rPr>
            <w:lang w:eastAsia="pt-BR"/>
          </w:rPr>
          <w:t>7</w:t>
        </w:r>
      </w:hyperlink>
    </w:p>
    <w:p w14:paraId="09C32A72" w14:textId="77777777" w:rsidR="008A736D" w:rsidRDefault="008A736D" w:rsidP="008A736D">
      <w:pPr>
        <w:pStyle w:val="Contents3"/>
        <w:tabs>
          <w:tab w:val="right" w:leader="dot" w:pos="2160"/>
          <w:tab w:val="right" w:leader="dot" w:pos="9540"/>
        </w:tabs>
      </w:pPr>
      <w:r>
        <w:rPr>
          <w:lang w:eastAsia="pt-BR"/>
        </w:rPr>
        <w:t>[RNF04]</w:t>
      </w:r>
      <w:r>
        <w:rPr>
          <w:i w:val="0"/>
          <w:sz w:val="24"/>
          <w:szCs w:val="24"/>
          <w:lang w:eastAsia="pt-BR"/>
        </w:rPr>
        <w:tab/>
      </w:r>
      <w:r>
        <w:rPr>
          <w:lang w:eastAsia="pt-BR"/>
        </w:rPr>
        <w:t>&lt;Nome do requisito&gt;</w:t>
      </w:r>
      <w:r>
        <w:rPr>
          <w:lang w:eastAsia="pt-BR"/>
        </w:rPr>
        <w:tab/>
      </w:r>
      <w:hyperlink w:anchor="__RefHeading___Toc175024568" w:history="1">
        <w:r>
          <w:rPr>
            <w:lang w:eastAsia="pt-BR"/>
          </w:rPr>
          <w:t>7</w:t>
        </w:r>
      </w:hyperlink>
    </w:p>
    <w:p w14:paraId="1F401203" w14:textId="77777777" w:rsidR="008A736D" w:rsidRDefault="008A736D" w:rsidP="008A736D">
      <w:pPr>
        <w:pStyle w:val="Contents2"/>
        <w:tabs>
          <w:tab w:val="right" w:leader="dot" w:pos="1200"/>
          <w:tab w:val="right" w:leader="dot" w:pos="9300"/>
        </w:tabs>
      </w:pPr>
      <w:r>
        <w:rPr>
          <w:rFonts w:cs="Arial"/>
          <w:lang w:eastAsia="pt-BR"/>
        </w:rPr>
        <w:t>4.4</w:t>
      </w:r>
      <w:r>
        <w:rPr>
          <w:small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Segurança</w:t>
      </w:r>
      <w:r>
        <w:rPr>
          <w:lang w:eastAsia="pt-BR"/>
        </w:rPr>
        <w:tab/>
      </w:r>
      <w:hyperlink w:anchor="__RefHeading___Toc175024569" w:history="1">
        <w:r>
          <w:rPr>
            <w:lang w:eastAsia="pt-BR"/>
          </w:rPr>
          <w:t>7</w:t>
        </w:r>
      </w:hyperlink>
    </w:p>
    <w:p w14:paraId="77FFB236" w14:textId="77777777" w:rsidR="008A736D" w:rsidRDefault="008A736D" w:rsidP="008A736D">
      <w:pPr>
        <w:pStyle w:val="Contents3"/>
        <w:tabs>
          <w:tab w:val="right" w:leader="dot" w:pos="2160"/>
          <w:tab w:val="right" w:leader="dot" w:pos="9540"/>
        </w:tabs>
      </w:pPr>
      <w:r>
        <w:rPr>
          <w:lang w:eastAsia="pt-BR"/>
        </w:rPr>
        <w:t>[RNF05]</w:t>
      </w:r>
      <w:r>
        <w:rPr>
          <w:i w:val="0"/>
          <w:sz w:val="24"/>
          <w:szCs w:val="24"/>
          <w:lang w:eastAsia="pt-BR"/>
        </w:rPr>
        <w:tab/>
      </w:r>
      <w:r>
        <w:rPr>
          <w:lang w:eastAsia="pt-BR"/>
        </w:rPr>
        <w:t>&lt;Nome do requisito&gt;</w:t>
      </w:r>
      <w:r>
        <w:rPr>
          <w:lang w:eastAsia="pt-BR"/>
        </w:rPr>
        <w:tab/>
      </w:r>
      <w:hyperlink w:anchor="__RefHeading___Toc175024570" w:history="1">
        <w:r>
          <w:rPr>
            <w:lang w:eastAsia="pt-BR"/>
          </w:rPr>
          <w:t>7</w:t>
        </w:r>
      </w:hyperlink>
    </w:p>
    <w:p w14:paraId="2764B981" w14:textId="77777777" w:rsidR="008A736D" w:rsidRDefault="008A736D" w:rsidP="008A736D">
      <w:pPr>
        <w:pStyle w:val="Contents2"/>
        <w:tabs>
          <w:tab w:val="right" w:leader="dot" w:pos="1200"/>
          <w:tab w:val="right" w:leader="dot" w:pos="9300"/>
        </w:tabs>
      </w:pPr>
      <w:r>
        <w:rPr>
          <w:rFonts w:cs="Arial"/>
          <w:lang w:eastAsia="pt-BR"/>
        </w:rPr>
        <w:t>4.5</w:t>
      </w:r>
      <w:r>
        <w:rPr>
          <w:small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Distribuição</w:t>
      </w:r>
      <w:r>
        <w:rPr>
          <w:lang w:eastAsia="pt-BR"/>
        </w:rPr>
        <w:tab/>
      </w:r>
      <w:hyperlink w:anchor="__RefHeading___Toc175024571" w:history="1">
        <w:r>
          <w:rPr>
            <w:lang w:eastAsia="pt-BR"/>
          </w:rPr>
          <w:t>8</w:t>
        </w:r>
      </w:hyperlink>
    </w:p>
    <w:p w14:paraId="5E2D5551" w14:textId="77777777" w:rsidR="008A736D" w:rsidRDefault="008A736D" w:rsidP="008A736D">
      <w:pPr>
        <w:pStyle w:val="Contents3"/>
        <w:tabs>
          <w:tab w:val="right" w:leader="dot" w:pos="2160"/>
          <w:tab w:val="right" w:leader="dot" w:pos="9540"/>
        </w:tabs>
      </w:pPr>
      <w:r>
        <w:rPr>
          <w:lang w:eastAsia="pt-BR"/>
        </w:rPr>
        <w:t>[RNF06]</w:t>
      </w:r>
      <w:r>
        <w:rPr>
          <w:i w:val="0"/>
          <w:sz w:val="24"/>
          <w:szCs w:val="24"/>
          <w:lang w:eastAsia="pt-BR"/>
        </w:rPr>
        <w:tab/>
      </w:r>
      <w:r>
        <w:rPr>
          <w:lang w:eastAsia="pt-BR"/>
        </w:rPr>
        <w:t>&lt;Nome do requisito&gt;</w:t>
      </w:r>
      <w:r>
        <w:rPr>
          <w:lang w:eastAsia="pt-BR"/>
        </w:rPr>
        <w:tab/>
      </w:r>
      <w:hyperlink w:anchor="__RefHeading___Toc175024572" w:history="1">
        <w:r>
          <w:rPr>
            <w:lang w:eastAsia="pt-BR"/>
          </w:rPr>
          <w:t>8</w:t>
        </w:r>
      </w:hyperlink>
    </w:p>
    <w:p w14:paraId="0C2EDAE6" w14:textId="77777777" w:rsidR="008A736D" w:rsidRDefault="008A736D" w:rsidP="008A736D">
      <w:pPr>
        <w:pStyle w:val="Contents2"/>
        <w:tabs>
          <w:tab w:val="right" w:leader="dot" w:pos="1200"/>
          <w:tab w:val="right" w:leader="dot" w:pos="9300"/>
        </w:tabs>
      </w:pPr>
      <w:r>
        <w:rPr>
          <w:rFonts w:cs="Arial"/>
          <w:lang w:eastAsia="pt-BR"/>
        </w:rPr>
        <w:t>4.6</w:t>
      </w:r>
      <w:r>
        <w:rPr>
          <w:small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Padrões</w:t>
      </w:r>
      <w:r>
        <w:rPr>
          <w:lang w:eastAsia="pt-BR"/>
        </w:rPr>
        <w:tab/>
      </w:r>
      <w:hyperlink w:anchor="__RefHeading___Toc175024573" w:history="1">
        <w:r>
          <w:rPr>
            <w:lang w:eastAsia="pt-BR"/>
          </w:rPr>
          <w:t>8</w:t>
        </w:r>
      </w:hyperlink>
    </w:p>
    <w:p w14:paraId="7C904E31" w14:textId="77777777" w:rsidR="008A736D" w:rsidRDefault="008A736D" w:rsidP="008A736D">
      <w:pPr>
        <w:pStyle w:val="Contents3"/>
        <w:tabs>
          <w:tab w:val="right" w:leader="dot" w:pos="2160"/>
          <w:tab w:val="right" w:leader="dot" w:pos="9540"/>
        </w:tabs>
      </w:pPr>
      <w:r>
        <w:rPr>
          <w:lang w:eastAsia="pt-BR"/>
        </w:rPr>
        <w:t>[RNF07]</w:t>
      </w:r>
      <w:r>
        <w:rPr>
          <w:i w:val="0"/>
          <w:sz w:val="24"/>
          <w:szCs w:val="24"/>
          <w:lang w:eastAsia="pt-BR"/>
        </w:rPr>
        <w:tab/>
      </w:r>
      <w:r>
        <w:rPr>
          <w:lang w:eastAsia="pt-BR"/>
        </w:rPr>
        <w:t>&lt;Nome do requisito&gt;</w:t>
      </w:r>
      <w:r>
        <w:rPr>
          <w:lang w:eastAsia="pt-BR"/>
        </w:rPr>
        <w:tab/>
      </w:r>
      <w:hyperlink w:anchor="__RefHeading___Toc175024574" w:history="1">
        <w:r>
          <w:rPr>
            <w:lang w:eastAsia="pt-BR"/>
          </w:rPr>
          <w:t>8</w:t>
        </w:r>
      </w:hyperlink>
    </w:p>
    <w:p w14:paraId="4714A72F" w14:textId="77777777" w:rsidR="008A736D" w:rsidRDefault="008A736D" w:rsidP="008A736D">
      <w:pPr>
        <w:pStyle w:val="Contents2"/>
        <w:tabs>
          <w:tab w:val="right" w:leader="dot" w:pos="1200"/>
          <w:tab w:val="right" w:leader="dot" w:pos="9300"/>
        </w:tabs>
      </w:pPr>
      <w:r>
        <w:rPr>
          <w:rFonts w:cs="Arial"/>
          <w:lang w:eastAsia="pt-BR"/>
        </w:rPr>
        <w:t>4.7</w:t>
      </w:r>
      <w:r>
        <w:rPr>
          <w:small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Hardware e software</w:t>
      </w:r>
      <w:r>
        <w:rPr>
          <w:lang w:eastAsia="pt-BR"/>
        </w:rPr>
        <w:tab/>
      </w:r>
      <w:hyperlink w:anchor="__RefHeading___Toc175024575" w:history="1">
        <w:r>
          <w:rPr>
            <w:lang w:eastAsia="pt-BR"/>
          </w:rPr>
          <w:t>8</w:t>
        </w:r>
      </w:hyperlink>
    </w:p>
    <w:p w14:paraId="7E5E99CD" w14:textId="77777777" w:rsidR="008A736D" w:rsidRDefault="008A736D" w:rsidP="008A736D">
      <w:pPr>
        <w:pStyle w:val="Contents3"/>
        <w:tabs>
          <w:tab w:val="right" w:leader="dot" w:pos="2160"/>
          <w:tab w:val="right" w:leader="dot" w:pos="9540"/>
        </w:tabs>
      </w:pPr>
      <w:r>
        <w:rPr>
          <w:lang w:eastAsia="pt-BR"/>
        </w:rPr>
        <w:t>[RNF08]</w:t>
      </w:r>
      <w:r>
        <w:rPr>
          <w:i w:val="0"/>
          <w:sz w:val="24"/>
          <w:szCs w:val="24"/>
          <w:lang w:eastAsia="pt-BR"/>
        </w:rPr>
        <w:tab/>
      </w:r>
      <w:r>
        <w:rPr>
          <w:lang w:eastAsia="pt-BR"/>
        </w:rPr>
        <w:t>&lt;Nome do requisito&gt;</w:t>
      </w:r>
      <w:r>
        <w:rPr>
          <w:lang w:eastAsia="pt-BR"/>
        </w:rPr>
        <w:tab/>
      </w:r>
      <w:hyperlink w:anchor="__RefHeading___Toc175024576" w:history="1">
        <w:r>
          <w:rPr>
            <w:lang w:eastAsia="pt-BR"/>
          </w:rPr>
          <w:t>8</w:t>
        </w:r>
      </w:hyperlink>
    </w:p>
    <w:p w14:paraId="0E3F449D" w14:textId="77777777" w:rsidR="008A736D" w:rsidRDefault="008A736D" w:rsidP="008A736D">
      <w:pPr>
        <w:pStyle w:val="Contents1"/>
        <w:tabs>
          <w:tab w:val="right" w:leader="dot" w:pos="480"/>
          <w:tab w:val="right" w:leader="dot" w:pos="9060"/>
        </w:tabs>
      </w:pPr>
      <w:r>
        <w:rPr>
          <w:rFonts w:cs="Arial"/>
          <w:lang w:eastAsia="pt-BR"/>
        </w:rPr>
        <w:t>5.</w:t>
      </w:r>
      <w:r>
        <w:rPr>
          <w:b w:val="0"/>
          <w: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Rastreabilidade</w:t>
      </w:r>
      <w:r>
        <w:rPr>
          <w:lang w:eastAsia="pt-BR"/>
        </w:rPr>
        <w:tab/>
      </w:r>
      <w:hyperlink w:anchor="__RefHeading___Toc175024577" w:history="1">
        <w:r>
          <w:rPr>
            <w:lang w:eastAsia="pt-BR"/>
          </w:rPr>
          <w:t>8</w:t>
        </w:r>
      </w:hyperlink>
    </w:p>
    <w:p w14:paraId="2C37E752" w14:textId="77777777" w:rsidR="008A736D" w:rsidRDefault="008A736D" w:rsidP="008A736D">
      <w:pPr>
        <w:pStyle w:val="Contents1"/>
        <w:tabs>
          <w:tab w:val="right" w:leader="dot" w:pos="480"/>
          <w:tab w:val="right" w:leader="dot" w:pos="9060"/>
        </w:tabs>
      </w:pPr>
      <w:r>
        <w:rPr>
          <w:rFonts w:cs="Arial"/>
          <w:lang w:eastAsia="pt-BR"/>
        </w:rPr>
        <w:t>6.</w:t>
      </w:r>
      <w:r>
        <w:rPr>
          <w:b w:val="0"/>
          <w: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Mudanças nos requisitos</w:t>
      </w:r>
      <w:r>
        <w:rPr>
          <w:lang w:eastAsia="pt-BR"/>
        </w:rPr>
        <w:tab/>
      </w:r>
      <w:hyperlink w:anchor="__RefHeading___Toc175024578" w:history="1">
        <w:r>
          <w:rPr>
            <w:lang w:eastAsia="pt-BR"/>
          </w:rPr>
          <w:t>8</w:t>
        </w:r>
      </w:hyperlink>
    </w:p>
    <w:p w14:paraId="77B1F5AD" w14:textId="77777777" w:rsidR="008A736D" w:rsidRDefault="008A736D" w:rsidP="008A736D">
      <w:pPr>
        <w:pStyle w:val="Contents1"/>
        <w:tabs>
          <w:tab w:val="right" w:leader="dot" w:pos="480"/>
          <w:tab w:val="right" w:leader="dot" w:pos="9060"/>
        </w:tabs>
      </w:pPr>
      <w:r>
        <w:rPr>
          <w:rFonts w:cs="Arial"/>
          <w:lang w:eastAsia="pt-BR"/>
        </w:rPr>
        <w:t>7.</w:t>
      </w:r>
      <w:r>
        <w:rPr>
          <w:b w:val="0"/>
          <w:caps w:val="0"/>
          <w:sz w:val="24"/>
          <w:szCs w:val="24"/>
          <w:lang w:eastAsia="pt-BR"/>
        </w:rPr>
        <w:tab/>
      </w:r>
      <w:r>
        <w:rPr>
          <w:rFonts w:cs="Arial"/>
          <w:lang w:eastAsia="pt-BR"/>
        </w:rPr>
        <w:t>Referências</w:t>
      </w:r>
      <w:r>
        <w:rPr>
          <w:lang w:eastAsia="pt-BR"/>
        </w:rPr>
        <w:tab/>
      </w:r>
      <w:hyperlink w:anchor="__RefHeading___Toc175024579" w:history="1">
        <w:r>
          <w:rPr>
            <w:lang w:eastAsia="pt-BR"/>
          </w:rPr>
          <w:t>9</w:t>
        </w:r>
      </w:hyperlink>
    </w:p>
    <w:p w14:paraId="012AD33B" w14:textId="77777777" w:rsidR="008A736D" w:rsidRDefault="008A736D" w:rsidP="008A736D">
      <w:pPr>
        <w:pStyle w:val="Standard"/>
        <w:rPr>
          <w:rFonts w:ascii="Arial" w:hAnsi="Arial" w:cs="Arial"/>
          <w:smallCaps/>
          <w:sz w:val="22"/>
        </w:rPr>
        <w:sectPr w:rsidR="008A736D">
          <w:headerReference w:type="default" r:id="rId9"/>
          <w:footerReference w:type="default" r:id="rId10"/>
          <w:pgSz w:w="11906" w:h="16838"/>
          <w:pgMar w:top="1701" w:right="1418" w:bottom="1899" w:left="1418" w:header="720" w:footer="732" w:gutter="0"/>
          <w:cols w:space="720"/>
        </w:sectPr>
      </w:pPr>
      <w:r>
        <w:rPr>
          <w:b/>
          <w:caps/>
          <w:sz w:val="20"/>
        </w:rPr>
        <w:fldChar w:fldCharType="end"/>
      </w:r>
    </w:p>
    <w:p w14:paraId="62F628C4" w14:textId="77777777" w:rsidR="008A736D" w:rsidRDefault="008A736D" w:rsidP="008A736D">
      <w:pPr>
        <w:pStyle w:val="Ttulo9"/>
        <w:numPr>
          <w:ilvl w:val="0"/>
          <w:numId w:val="17"/>
        </w:numPr>
      </w:pPr>
      <w:bookmarkStart w:id="2" w:name="__RefHeading___Toc175024545"/>
      <w:r>
        <w:lastRenderedPageBreak/>
        <w:t>Introdução</w:t>
      </w:r>
      <w:bookmarkEnd w:id="2"/>
    </w:p>
    <w:p w14:paraId="1886D919" w14:textId="77777777" w:rsidR="008A736D" w:rsidRDefault="008A736D" w:rsidP="008A736D">
      <w:pPr>
        <w:spacing w:line="276" w:lineRule="auto"/>
        <w:ind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Este documento especifica os requisitos da </w:t>
      </w:r>
      <w:proofErr w:type="spellStart"/>
      <w:r>
        <w:rPr>
          <w:rFonts w:ascii="Arial" w:eastAsia="Arial" w:hAnsi="Arial" w:cs="Arial"/>
          <w:sz w:val="22"/>
          <w:szCs w:val="22"/>
        </w:rPr>
        <w:t>Smart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City Ltda, fornecendo aos desenvolvedores as informações necessárias para a execução de seu projeto e implementação, assim como para a realização dos testes e homologação.</w:t>
      </w:r>
    </w:p>
    <w:p w14:paraId="0843569F" w14:textId="77777777" w:rsidR="008A736D" w:rsidRDefault="008A736D" w:rsidP="008A736D">
      <w:pPr>
        <w:spacing w:line="276" w:lineRule="auto"/>
        <w:ind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Esta introdução fornece as informações necessárias para fazer um bom uso deste documento, explicitando seus objetivos e as convenções que foram adotadas no texto. As demais seções apresentam a especificação do </w:t>
      </w:r>
      <w:proofErr w:type="spellStart"/>
      <w:r>
        <w:rPr>
          <w:rFonts w:ascii="Arial" w:eastAsia="Arial" w:hAnsi="Arial" w:cs="Arial"/>
          <w:sz w:val="22"/>
          <w:szCs w:val="22"/>
        </w:rPr>
        <w:t>Smart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City Ltda e estão organizadas como descrito abaixo:</w:t>
      </w:r>
    </w:p>
    <w:p w14:paraId="1A5ED0A1" w14:textId="77777777" w:rsidR="008A736D" w:rsidRDefault="008A736D" w:rsidP="008A736D">
      <w:pPr>
        <w:pStyle w:val="Commarcadores"/>
        <w:numPr>
          <w:ilvl w:val="0"/>
          <w:numId w:val="18"/>
        </w:numPr>
        <w:ind w:left="360"/>
      </w:pPr>
      <w:r>
        <w:rPr>
          <w:rFonts w:ascii="Arial" w:hAnsi="Arial" w:cs="Arial"/>
          <w:b/>
          <w:sz w:val="22"/>
        </w:rPr>
        <w:t>Seção 2 - Descrição geral do produto/serviço</w:t>
      </w:r>
      <w:r>
        <w:rPr>
          <w:rFonts w:ascii="Arial" w:hAnsi="Arial" w:cs="Arial"/>
          <w:sz w:val="22"/>
        </w:rPr>
        <w:t>: apresenta uma visão geral do produto/serviço, caracterizando qual é o seu escopo e descrevendo seus usuários.</w:t>
      </w:r>
    </w:p>
    <w:p w14:paraId="4276732D" w14:textId="77777777" w:rsidR="008A736D" w:rsidRDefault="008A736D" w:rsidP="008A736D">
      <w:pPr>
        <w:pStyle w:val="Commarcadores"/>
      </w:pPr>
      <w:r>
        <w:rPr>
          <w:rFonts w:ascii="Arial" w:hAnsi="Arial" w:cs="Arial"/>
          <w:b/>
          <w:sz w:val="22"/>
        </w:rPr>
        <w:t xml:space="preserve">Seção 3 - Requisitos funcionais: </w:t>
      </w:r>
      <w:r>
        <w:rPr>
          <w:rFonts w:ascii="Arial" w:hAnsi="Arial" w:cs="Arial"/>
          <w:sz w:val="22"/>
        </w:rPr>
        <w:t>lista e descreve os requisitos funcionais do produto/serviço, especificando seus objetivos, funcionalidades, atores e prioridades.</w:t>
      </w:r>
    </w:p>
    <w:p w14:paraId="552D5226" w14:textId="77777777" w:rsidR="008A736D" w:rsidRDefault="008A736D" w:rsidP="008A736D">
      <w:pPr>
        <w:pStyle w:val="Commarcadores"/>
      </w:pPr>
      <w:r>
        <w:rPr>
          <w:rFonts w:ascii="Arial" w:hAnsi="Arial" w:cs="Arial"/>
          <w:b/>
          <w:sz w:val="22"/>
        </w:rPr>
        <w:t>Seção 4 - Requisitos não funcionais</w:t>
      </w:r>
      <w:r>
        <w:rPr>
          <w:rFonts w:ascii="Arial" w:hAnsi="Arial" w:cs="Arial"/>
          <w:sz w:val="22"/>
        </w:rPr>
        <w:t>: especifica todos os requisitos não funcionais do produto/serviço, divididos em requisitos de usabilidade, confiabilidade, desempenho, segurança, distribuição, adequação a padrões e requisitos de hardware e software.</w:t>
      </w:r>
    </w:p>
    <w:p w14:paraId="46B55C9D" w14:textId="77777777" w:rsidR="008A736D" w:rsidRDefault="008A736D" w:rsidP="008A736D">
      <w:pPr>
        <w:pStyle w:val="Commarcadores"/>
      </w:pPr>
      <w:r>
        <w:rPr>
          <w:rFonts w:ascii="Arial" w:hAnsi="Arial" w:cs="Arial"/>
          <w:b/>
          <w:sz w:val="22"/>
        </w:rPr>
        <w:t>Seção 5 - Rastreabilidade:</w:t>
      </w:r>
      <w:r>
        <w:rPr>
          <w:rFonts w:ascii="Arial" w:hAnsi="Arial" w:cs="Arial"/>
          <w:sz w:val="22"/>
        </w:rPr>
        <w:t xml:space="preserve"> apresenta os relacionamentos entre os requisitos do produto/serviço.</w:t>
      </w:r>
    </w:p>
    <w:p w14:paraId="36AEC096" w14:textId="77777777" w:rsidR="008A736D" w:rsidRDefault="008A736D" w:rsidP="008A736D">
      <w:pPr>
        <w:pStyle w:val="Commarcadores"/>
      </w:pPr>
      <w:r>
        <w:rPr>
          <w:rFonts w:ascii="Arial" w:hAnsi="Arial" w:cs="Arial"/>
          <w:b/>
          <w:sz w:val="22"/>
        </w:rPr>
        <w:t>Seção 6 - Referências:</w:t>
      </w:r>
      <w:r>
        <w:rPr>
          <w:rFonts w:ascii="Arial" w:hAnsi="Arial" w:cs="Arial"/>
          <w:sz w:val="22"/>
        </w:rPr>
        <w:t xml:space="preserve"> contém uma lista de referências para outros documentos relacionados</w:t>
      </w:r>
    </w:p>
    <w:p w14:paraId="691F1441" w14:textId="77777777" w:rsidR="008A736D" w:rsidRDefault="008A736D" w:rsidP="008A736D">
      <w:pPr>
        <w:pStyle w:val="Ttulo2"/>
        <w:numPr>
          <w:ilvl w:val="1"/>
          <w:numId w:val="7"/>
        </w:numPr>
      </w:pPr>
      <w:bookmarkStart w:id="3" w:name="__RefHeading___Toc175024546"/>
      <w:r>
        <w:t>Convenções, termos e abreviações</w:t>
      </w:r>
      <w:bookmarkEnd w:id="3"/>
    </w:p>
    <w:p w14:paraId="6858F2AE" w14:textId="77777777" w:rsidR="008A736D" w:rsidRDefault="008A736D" w:rsidP="008A736D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correta interpretação deste documento exige o conhecimento de algumas convenções e termos específicos, que são descritos a seguir.</w:t>
      </w:r>
    </w:p>
    <w:p w14:paraId="3762DAB9" w14:textId="77777777" w:rsidR="008A736D" w:rsidRDefault="008A736D" w:rsidP="008A736D">
      <w:pPr>
        <w:pStyle w:val="Ttulo3"/>
        <w:numPr>
          <w:ilvl w:val="2"/>
          <w:numId w:val="7"/>
        </w:numPr>
        <w:rPr>
          <w:i/>
          <w:iCs/>
          <w:sz w:val="22"/>
        </w:rPr>
      </w:pPr>
      <w:bookmarkStart w:id="4" w:name="__RefHeading___Toc175024547"/>
      <w:r>
        <w:rPr>
          <w:i/>
          <w:iCs/>
          <w:sz w:val="22"/>
        </w:rPr>
        <w:t>Identificação dos Requisitos</w:t>
      </w:r>
      <w:bookmarkEnd w:id="4"/>
    </w:p>
    <w:p w14:paraId="666DB90E" w14:textId="77777777" w:rsidR="008A736D" w:rsidRDefault="008A736D" w:rsidP="008A736D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Por convenção, a referência a requisitos é feita através do identificador do requisito, de acordo com o esquema abaixo:</w:t>
      </w:r>
    </w:p>
    <w:p w14:paraId="1A6143BA" w14:textId="77777777" w:rsidR="008A736D" w:rsidRDefault="008A736D" w:rsidP="008A736D">
      <w:pPr>
        <w:pStyle w:val="Standard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[identificador de tipo de </w:t>
      </w:r>
      <w:proofErr w:type="spellStart"/>
      <w:proofErr w:type="gramStart"/>
      <w:r>
        <w:rPr>
          <w:rFonts w:ascii="Arial" w:hAnsi="Arial" w:cs="Arial"/>
          <w:sz w:val="22"/>
        </w:rPr>
        <w:t>requisito.identificador</w:t>
      </w:r>
      <w:proofErr w:type="spellEnd"/>
      <w:proofErr w:type="gramEnd"/>
      <w:r>
        <w:rPr>
          <w:rFonts w:ascii="Arial" w:hAnsi="Arial" w:cs="Arial"/>
          <w:sz w:val="22"/>
        </w:rPr>
        <w:t xml:space="preserve"> do requisito]</w:t>
      </w:r>
    </w:p>
    <w:p w14:paraId="206FF0CB" w14:textId="77777777" w:rsidR="008A736D" w:rsidRDefault="008A736D" w:rsidP="008A736D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 identificador de tipo de requisito pode ser:</w:t>
      </w:r>
    </w:p>
    <w:p w14:paraId="01755465" w14:textId="77777777" w:rsidR="008A736D" w:rsidRDefault="008A736D" w:rsidP="008A736D">
      <w:pPr>
        <w:pStyle w:val="Standard"/>
        <w:numPr>
          <w:ilvl w:val="0"/>
          <w:numId w:val="19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RF – </w:t>
      </w:r>
      <w:proofErr w:type="gramStart"/>
      <w:r>
        <w:rPr>
          <w:rFonts w:ascii="Arial" w:hAnsi="Arial" w:cs="Arial"/>
          <w:sz w:val="22"/>
        </w:rPr>
        <w:t>requisito</w:t>
      </w:r>
      <w:proofErr w:type="gramEnd"/>
      <w:r>
        <w:rPr>
          <w:rFonts w:ascii="Arial" w:hAnsi="Arial" w:cs="Arial"/>
          <w:sz w:val="22"/>
        </w:rPr>
        <w:t xml:space="preserve"> funcional</w:t>
      </w:r>
    </w:p>
    <w:p w14:paraId="0D336675" w14:textId="77777777" w:rsidR="008A736D" w:rsidRDefault="008A736D" w:rsidP="008A736D">
      <w:pPr>
        <w:pStyle w:val="Standard"/>
        <w:numPr>
          <w:ilvl w:val="0"/>
          <w:numId w:val="1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RNF – requisito não-funcional</w:t>
      </w:r>
    </w:p>
    <w:p w14:paraId="07EE6017" w14:textId="77777777" w:rsidR="008A736D" w:rsidRDefault="008A736D" w:rsidP="008A736D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Identificador do requisito é um número, criado </w:t>
      </w:r>
      <w:proofErr w:type="spellStart"/>
      <w:r>
        <w:rPr>
          <w:rFonts w:ascii="Arial" w:hAnsi="Arial" w:cs="Arial"/>
          <w:sz w:val="22"/>
        </w:rPr>
        <w:t>seqüencialmente</w:t>
      </w:r>
      <w:proofErr w:type="spellEnd"/>
      <w:r>
        <w:rPr>
          <w:rFonts w:ascii="Arial" w:hAnsi="Arial" w:cs="Arial"/>
          <w:sz w:val="22"/>
        </w:rPr>
        <w:t>, que determina que aquele requisito é único para um determinado tipo de requisito.</w:t>
      </w:r>
    </w:p>
    <w:p w14:paraId="5EE8F934" w14:textId="77777777" w:rsidR="008A736D" w:rsidRDefault="008A736D" w:rsidP="008A736D">
      <w:pPr>
        <w:pStyle w:val="Standard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Ex</w:t>
      </w:r>
      <w:proofErr w:type="spellEnd"/>
      <w:r>
        <w:rPr>
          <w:rFonts w:ascii="Arial" w:hAnsi="Arial" w:cs="Arial"/>
          <w:sz w:val="22"/>
        </w:rPr>
        <w:t>: RF001, RF002, RNF001, RNF002.</w:t>
      </w:r>
    </w:p>
    <w:p w14:paraId="2AAD33D8" w14:textId="77777777" w:rsidR="008A736D" w:rsidRDefault="008A736D" w:rsidP="008A736D">
      <w:pPr>
        <w:pStyle w:val="Ttulo3"/>
        <w:numPr>
          <w:ilvl w:val="2"/>
          <w:numId w:val="7"/>
        </w:numPr>
        <w:rPr>
          <w:sz w:val="22"/>
        </w:rPr>
      </w:pPr>
      <w:bookmarkStart w:id="5" w:name="__RefHeading___Toc175024548"/>
      <w:r>
        <w:rPr>
          <w:sz w:val="22"/>
        </w:rPr>
        <w:t>Prioridades dos Requisitos</w:t>
      </w:r>
      <w:bookmarkEnd w:id="5"/>
    </w:p>
    <w:p w14:paraId="51AAAF7F" w14:textId="77777777" w:rsidR="008A736D" w:rsidRDefault="008A736D" w:rsidP="008A736D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Para estabelecer a prioridade dos requisitos foram adotadas as denominações “essencial”, “importante” e “desejável”.</w:t>
      </w:r>
    </w:p>
    <w:p w14:paraId="1C1B86A9" w14:textId="77777777" w:rsidR="008A736D" w:rsidRDefault="008A736D" w:rsidP="008A736D">
      <w:pPr>
        <w:pStyle w:val="Commarcadores"/>
      </w:pPr>
      <w:r>
        <w:rPr>
          <w:rFonts w:ascii="Arial" w:hAnsi="Arial" w:cs="Arial"/>
          <w:b/>
          <w:sz w:val="22"/>
        </w:rPr>
        <w:t>Essencial</w:t>
      </w:r>
      <w:r>
        <w:rPr>
          <w:rFonts w:ascii="Arial" w:hAnsi="Arial" w:cs="Arial"/>
          <w:sz w:val="22"/>
        </w:rPr>
        <w:t xml:space="preserve"> é o requisito sem o qual o sistema não entra em funcionamento. Requisitos essenciais são requisitos imprescindíveis, que têm que ser implementados impreterivelmente.</w:t>
      </w:r>
    </w:p>
    <w:p w14:paraId="6709CDF8" w14:textId="77777777" w:rsidR="008A736D" w:rsidRDefault="008A736D" w:rsidP="008A736D">
      <w:pPr>
        <w:pStyle w:val="Commarcadores"/>
      </w:pPr>
      <w:r>
        <w:rPr>
          <w:rFonts w:ascii="Arial" w:hAnsi="Arial" w:cs="Arial"/>
          <w:b/>
          <w:sz w:val="22"/>
        </w:rPr>
        <w:t>Importante</w:t>
      </w:r>
      <w:r>
        <w:rPr>
          <w:rFonts w:ascii="Arial" w:hAnsi="Arial" w:cs="Arial"/>
          <w:sz w:val="22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7E2F955B" w14:textId="77777777" w:rsidR="008A736D" w:rsidRDefault="008A736D" w:rsidP="008A736D">
      <w:pPr>
        <w:pStyle w:val="Commarcadores"/>
      </w:pPr>
      <w:r>
        <w:rPr>
          <w:rFonts w:ascii="Arial" w:hAnsi="Arial" w:cs="Arial"/>
          <w:b/>
          <w:sz w:val="22"/>
        </w:rPr>
        <w:t>Desejável</w:t>
      </w:r>
      <w:r>
        <w:rPr>
          <w:rFonts w:ascii="Arial" w:hAnsi="Arial" w:cs="Arial"/>
          <w:sz w:val="22"/>
        </w:rPr>
        <w:t xml:space="preserve"> é o requisito que não compromete as funcionalidades básicas do sistema, isto é, o sistema pode funcionar de forma satisfatória sem ele. Requisitos desejáveis são </w:t>
      </w:r>
      <w:r>
        <w:rPr>
          <w:rFonts w:ascii="Arial" w:hAnsi="Arial" w:cs="Arial"/>
          <w:sz w:val="22"/>
        </w:rPr>
        <w:lastRenderedPageBreak/>
        <w:t>requisitos que podem ser deixados para versões posteriores do sistema, caso não haja tempo hábil para implementá-los na versão que está sendo especificada.</w:t>
      </w:r>
    </w:p>
    <w:p w14:paraId="0281C457" w14:textId="3D1BAA0A" w:rsidR="008A736D" w:rsidRDefault="008A736D" w:rsidP="006973EB">
      <w:pPr>
        <w:pStyle w:val="Ttulo9"/>
        <w:numPr>
          <w:ilvl w:val="2"/>
          <w:numId w:val="7"/>
        </w:numPr>
      </w:pPr>
      <w:bookmarkStart w:id="6" w:name="__RefHeading___Toc175024549"/>
      <w:r>
        <w:t>Visão geral do Produto/serviço</w:t>
      </w:r>
      <w:bookmarkEnd w:id="6"/>
    </w:p>
    <w:p w14:paraId="4755EFE2" w14:textId="77777777" w:rsidR="008A736D" w:rsidRDefault="008A736D" w:rsidP="008A736D">
      <w:pPr>
        <w:pStyle w:val="Standard"/>
        <w:rPr>
          <w:rFonts w:ascii="Arial" w:hAnsi="Arial" w:cs="Arial"/>
          <w:iCs/>
          <w:sz w:val="22"/>
        </w:rPr>
      </w:pPr>
      <w:r>
        <w:rPr>
          <w:rFonts w:ascii="Arial" w:hAnsi="Arial" w:cs="Arial"/>
          <w:iCs/>
          <w:sz w:val="22"/>
        </w:rPr>
        <w:t xml:space="preserve">O serviço web de locação de bicicletas tem dois objetivos principais: </w:t>
      </w:r>
    </w:p>
    <w:p w14:paraId="46E0865F" w14:textId="77777777" w:rsidR="008A736D" w:rsidRDefault="008A736D" w:rsidP="008A736D">
      <w:pPr>
        <w:pStyle w:val="Standard"/>
        <w:numPr>
          <w:ilvl w:val="0"/>
          <w:numId w:val="20"/>
        </w:numPr>
        <w:rPr>
          <w:rFonts w:ascii="Arial" w:hAnsi="Arial" w:cs="Arial"/>
          <w:iCs/>
          <w:sz w:val="22"/>
        </w:rPr>
      </w:pPr>
      <w:r>
        <w:rPr>
          <w:rFonts w:ascii="Arial" w:hAnsi="Arial" w:cs="Arial"/>
          <w:iCs/>
          <w:sz w:val="22"/>
        </w:rPr>
        <w:t>Ajudar moradores da cidade onde o serviço opera a encontrar e oferecer bicicletas de maneira fácil e sucinta;</w:t>
      </w:r>
    </w:p>
    <w:p w14:paraId="2E8FD01E" w14:textId="77777777" w:rsidR="008A736D" w:rsidRDefault="008A736D" w:rsidP="008A736D">
      <w:pPr>
        <w:pStyle w:val="Standard"/>
        <w:numPr>
          <w:ilvl w:val="0"/>
          <w:numId w:val="20"/>
        </w:numPr>
        <w:rPr>
          <w:rFonts w:ascii="Arial" w:hAnsi="Arial" w:cs="Arial"/>
          <w:iCs/>
          <w:sz w:val="22"/>
        </w:rPr>
      </w:pPr>
      <w:r>
        <w:rPr>
          <w:rFonts w:ascii="Arial" w:hAnsi="Arial" w:cs="Arial"/>
          <w:iCs/>
          <w:sz w:val="22"/>
        </w:rPr>
        <w:t>Oferecer as cidades uma plataforma para promover o uso de meios de transporte sustentáveis.</w:t>
      </w:r>
    </w:p>
    <w:p w14:paraId="5E2FCE10" w14:textId="77777777" w:rsidR="008A736D" w:rsidRPr="00B439B5" w:rsidRDefault="008A736D" w:rsidP="008A736D">
      <w:pPr>
        <w:pStyle w:val="Standard"/>
        <w:rPr>
          <w:rFonts w:ascii="Arial" w:hAnsi="Arial" w:cs="Arial"/>
          <w:iCs/>
          <w:sz w:val="22"/>
        </w:rPr>
      </w:pPr>
      <w:r>
        <w:rPr>
          <w:rFonts w:ascii="Arial" w:hAnsi="Arial" w:cs="Arial"/>
          <w:iCs/>
          <w:sz w:val="22"/>
        </w:rPr>
        <w:t>A aplicação funciona cadastrando usuários que podem ser tanto locadores quanto locatários das bicicletas disponibilizadas no site. O serviço estará como um mediador entre os dois, oferecendo uma plataforma para uso, meios de comunicação, garantia de qualidade e monitoramento do negócio. Ela funcionará totalmente via website.</w:t>
      </w:r>
    </w:p>
    <w:p w14:paraId="6B011A5F" w14:textId="0A6CAF12" w:rsidR="008A736D" w:rsidRDefault="008A736D" w:rsidP="008A736D">
      <w:pPr>
        <w:pStyle w:val="Ttulo2"/>
        <w:numPr>
          <w:ilvl w:val="0"/>
          <w:numId w:val="21"/>
        </w:numPr>
      </w:pPr>
      <w:bookmarkStart w:id="7" w:name="__RefHeading___Toc175024550"/>
      <w:r>
        <w:t>Abrangência e sistemas relacionados</w:t>
      </w:r>
      <w:bookmarkEnd w:id="7"/>
    </w:p>
    <w:p w14:paraId="245D9132" w14:textId="77777777" w:rsidR="008A736D" w:rsidRDefault="008A736D" w:rsidP="008A736D">
      <w:pPr>
        <w:pStyle w:val="Standard"/>
        <w:rPr>
          <w:rFonts w:ascii="Arial" w:hAnsi="Arial" w:cs="Arial"/>
          <w:iCs/>
          <w:sz w:val="22"/>
        </w:rPr>
      </w:pPr>
      <w:r>
        <w:rPr>
          <w:rFonts w:ascii="Arial" w:hAnsi="Arial" w:cs="Arial"/>
          <w:iCs/>
          <w:sz w:val="22"/>
        </w:rPr>
        <w:t>O serviço vai garantir que as pessoas possam se cadastrar como usuários e consigam: editar e excluir seus perfis, alugar bicicletas, colocar suas bicicletas para alugar, conversar com o cliente/locatário, pagar pelo serviço, verificar várias bicicletas disponíveis e quanto tempo de locação ainda tem.</w:t>
      </w:r>
    </w:p>
    <w:p w14:paraId="3497E72F" w14:textId="77777777" w:rsidR="008A736D" w:rsidRDefault="008A736D" w:rsidP="008A736D">
      <w:pPr>
        <w:pStyle w:val="Standard"/>
        <w:rPr>
          <w:rFonts w:ascii="Arial" w:hAnsi="Arial" w:cs="Arial"/>
          <w:iCs/>
          <w:sz w:val="22"/>
        </w:rPr>
      </w:pPr>
      <w:r>
        <w:rPr>
          <w:rFonts w:ascii="Arial" w:hAnsi="Arial" w:cs="Arial"/>
          <w:iCs/>
          <w:sz w:val="22"/>
        </w:rPr>
        <w:t>O serviço não tem como escopo outros meios de locomoção além da bicicleta, serviços de emprestar de graça, interação entre usuários sem relacionamento locatário/locador.</w:t>
      </w:r>
    </w:p>
    <w:p w14:paraId="428CBC82" w14:textId="77777777" w:rsidR="008A736D" w:rsidRPr="00B439B5" w:rsidRDefault="008A736D" w:rsidP="008A736D">
      <w:pPr>
        <w:pStyle w:val="Standard"/>
        <w:rPr>
          <w:iCs/>
        </w:rPr>
      </w:pPr>
      <w:r>
        <w:rPr>
          <w:rFonts w:ascii="Arial" w:hAnsi="Arial" w:cs="Arial"/>
          <w:iCs/>
          <w:sz w:val="22"/>
        </w:rPr>
        <w:t>O sistema funciona isoladamente de qualquer outro serviço para com seu código web.</w:t>
      </w:r>
    </w:p>
    <w:p w14:paraId="2C28972D" w14:textId="1B903351" w:rsidR="008A736D" w:rsidRDefault="008A736D" w:rsidP="008A736D">
      <w:pPr>
        <w:pStyle w:val="Ttulo2"/>
        <w:numPr>
          <w:ilvl w:val="1"/>
          <w:numId w:val="21"/>
        </w:numPr>
      </w:pPr>
      <w:bookmarkStart w:id="8" w:name="__RefHeading___Toc175024551"/>
      <w:r>
        <w:t>Descrição do cliente</w:t>
      </w:r>
      <w:bookmarkEnd w:id="8"/>
    </w:p>
    <w:p w14:paraId="2C3C6BEC" w14:textId="77777777" w:rsidR="008A736D" w:rsidRDefault="008A736D" w:rsidP="008A736D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&lt;Descreva em linhas gerais a instituição que está requisitando o produto ou serviço.&gt;</w:t>
      </w:r>
    </w:p>
    <w:p w14:paraId="2504F6A8" w14:textId="30A8DA2B" w:rsidR="008A736D" w:rsidRDefault="008A736D" w:rsidP="008A736D">
      <w:pPr>
        <w:pStyle w:val="Ttulo2"/>
        <w:numPr>
          <w:ilvl w:val="1"/>
          <w:numId w:val="21"/>
        </w:numPr>
      </w:pPr>
      <w:bookmarkStart w:id="9" w:name="__RefHeading___Toc175024552"/>
      <w:r>
        <w:t>Descrição dos usuários</w:t>
      </w:r>
      <w:bookmarkEnd w:id="9"/>
    </w:p>
    <w:p w14:paraId="4A774E2B" w14:textId="77777777" w:rsidR="008A736D" w:rsidRPr="00B0646F" w:rsidRDefault="008A736D" w:rsidP="008A736D">
      <w:pPr>
        <w:pStyle w:val="Textbody"/>
        <w:rPr>
          <w:rFonts w:ascii="Arial" w:hAnsi="Arial" w:cs="Arial"/>
          <w:i w:val="0"/>
          <w:iCs w:val="0"/>
          <w:sz w:val="22"/>
        </w:rPr>
      </w:pPr>
      <w:r w:rsidRPr="00B0646F">
        <w:rPr>
          <w:rFonts w:ascii="Arial" w:hAnsi="Arial" w:cs="Arial"/>
          <w:i w:val="0"/>
          <w:iCs w:val="0"/>
          <w:sz w:val="22"/>
        </w:rPr>
        <w:t>O sistema terá dois tipos de usuários.</w:t>
      </w:r>
      <w:r>
        <w:rPr>
          <w:rFonts w:ascii="Arial" w:hAnsi="Arial" w:cs="Arial"/>
          <w:i w:val="0"/>
          <w:iCs w:val="0"/>
          <w:sz w:val="22"/>
        </w:rPr>
        <w:t xml:space="preserve"> O usuário administrador, que controlará o sistema, e o usuário simples, que serão os clientes do serviço. Estes podem ser locatários, locadores ou ambos.</w:t>
      </w:r>
    </w:p>
    <w:p w14:paraId="6CE0F689" w14:textId="77777777" w:rsidR="00081C11" w:rsidRDefault="00081C11">
      <w:pPr>
        <w:pStyle w:val="Standard"/>
      </w:pPr>
    </w:p>
    <w:p w14:paraId="5BB2A676" w14:textId="1EDC5B76" w:rsidR="008A736D" w:rsidRDefault="008A736D" w:rsidP="008A736D">
      <w:pPr>
        <w:pStyle w:val="Ttulo9"/>
        <w:numPr>
          <w:ilvl w:val="0"/>
          <w:numId w:val="22"/>
        </w:numPr>
      </w:pPr>
      <w:bookmarkStart w:id="10" w:name="__RefHeading___Toc175024556"/>
      <w:bookmarkEnd w:id="0"/>
      <w:r>
        <w:t>Requisitos funcionais</w:t>
      </w:r>
      <w:bookmarkEnd w:id="10"/>
    </w:p>
    <w:p w14:paraId="55807290" w14:textId="360CD2B0" w:rsidR="00081C11" w:rsidRDefault="008A736D" w:rsidP="008A736D">
      <w:pPr>
        <w:pStyle w:val="Ttulo2"/>
        <w:numPr>
          <w:ilvl w:val="1"/>
          <w:numId w:val="22"/>
        </w:numPr>
      </w:pPr>
      <w:r>
        <w:t>Requisito Funcional de Cliente 01 – Manter Usuário</w:t>
      </w:r>
    </w:p>
    <w:p w14:paraId="24FB8CC5" w14:textId="77777777" w:rsidR="008A736D" w:rsidRPr="008A736D" w:rsidRDefault="008A736D" w:rsidP="008A736D">
      <w:pPr>
        <w:pStyle w:val="Standard"/>
      </w:pPr>
    </w:p>
    <w:p w14:paraId="3BB7F154" w14:textId="2AE23309" w:rsidR="00081C11" w:rsidRDefault="00000000" w:rsidP="008A736D">
      <w:pPr>
        <w:widowControl/>
        <w:pBdr>
          <w:top w:val="single" w:sz="4" w:space="1" w:color="000000" w:themeColor="text1"/>
          <w:bottom w:val="single" w:sz="4" w:space="1" w:color="000000" w:themeColor="text1"/>
        </w:pBdr>
        <w:suppressAutoHyphens w:val="0"/>
        <w:jc w:val="center"/>
        <w:textAlignment w:val="auto"/>
        <w:rPr>
          <w:rFonts w:hint="eastAsia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[RFS0</w:t>
      </w:r>
      <w:r w:rsidR="008A736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1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 xml:space="preserve">] Criar um </w:t>
      </w:r>
      <w:r w:rsidR="008A736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U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suário</w:t>
      </w:r>
    </w:p>
    <w:p w14:paraId="1AB1F664" w14:textId="570A0273" w:rsidR="00081C11" w:rsidRDefault="00000000" w:rsidP="008A736D">
      <w:pPr>
        <w:widowControl/>
        <w:suppressAutoHyphens w:val="0"/>
        <w:jc w:val="center"/>
        <w:textAlignment w:val="auto"/>
        <w:rPr>
          <w:rFonts w:hint="eastAsi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Agentes: Usuário Simples</w:t>
      </w:r>
    </w:p>
    <w:p w14:paraId="384609C2" w14:textId="77777777" w:rsidR="00081C11" w:rsidRDefault="00081C11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71F1307D" w14:textId="46984B89" w:rsidR="00081C11" w:rsidRDefault="00000000">
      <w:pPr>
        <w:widowControl/>
        <w:suppressAutoHyphens w:val="0"/>
        <w:textAlignment w:val="auto"/>
        <w:rPr>
          <w:rFonts w:hint="eastAsia"/>
        </w:rPr>
      </w:pPr>
      <w:bookmarkStart w:id="11" w:name="_Hlk121228859"/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O sistema deverá permitir a criação de um usuário simples. Este deve preencher as informações listadas dentro da Tabela 00</w:t>
      </w:r>
      <w:r w:rsidR="008A736D"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1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. </w:t>
      </w:r>
    </w:p>
    <w:bookmarkEnd w:id="11"/>
    <w:p w14:paraId="4CDE2385" w14:textId="77777777" w:rsidR="00081C11" w:rsidRDefault="00081C11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010585C1" w14:textId="3BBEFC4D" w:rsidR="00081C11" w:rsidRDefault="00000000">
      <w:pPr>
        <w:widowControl/>
        <w:suppressAutoHyphens w:val="0"/>
        <w:jc w:val="center"/>
        <w:textAlignment w:val="auto"/>
        <w:rPr>
          <w:rFonts w:hint="eastAsia"/>
        </w:rPr>
      </w:pPr>
      <w:bookmarkStart w:id="12" w:name="_Hlk121228924"/>
      <w: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US" w:bidi="ar-SA"/>
        </w:rPr>
        <w:t>Tabela 00</w:t>
      </w:r>
      <w:r w:rsidR="008A736D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US" w:bidi="ar-SA"/>
        </w:rPr>
        <w:t>1</w:t>
      </w:r>
      <w: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US" w:bidi="ar-SA"/>
        </w:rPr>
        <w:t xml:space="preserve"> – Dados na criação do usuário.</w:t>
      </w:r>
    </w:p>
    <w:tbl>
      <w:tblPr>
        <w:tblW w:w="9072" w:type="dxa"/>
        <w:tblInd w:w="-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4"/>
        <w:gridCol w:w="325"/>
        <w:gridCol w:w="1990"/>
        <w:gridCol w:w="588"/>
        <w:gridCol w:w="2085"/>
        <w:gridCol w:w="694"/>
        <w:gridCol w:w="2236"/>
      </w:tblGrid>
      <w:tr w:rsidR="008A736D" w14:paraId="39405613" w14:textId="77777777" w:rsidTr="008A736D">
        <w:trPr>
          <w:trHeight w:val="271"/>
        </w:trPr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bookmarkEnd w:id="12"/>
          <w:p w14:paraId="411251A9" w14:textId="77777777" w:rsidR="008A736D" w:rsidRDefault="008A736D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Nome</w:t>
            </w:r>
          </w:p>
        </w:tc>
        <w:tc>
          <w:tcPr>
            <w:tcW w:w="791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94B0" w14:textId="77777777" w:rsidR="008A736D" w:rsidRDefault="008A736D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Espaço aberto, com nome e sobrenome do usuário.</w:t>
            </w:r>
          </w:p>
        </w:tc>
      </w:tr>
      <w:tr w:rsidR="008A736D" w14:paraId="5BA2C5E8" w14:textId="77777777" w:rsidTr="008A736D">
        <w:trPr>
          <w:trHeight w:val="755"/>
        </w:trPr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51C60" w14:textId="77777777" w:rsidR="008A736D" w:rsidRDefault="008A736D">
            <w:pPr>
              <w:widowControl/>
              <w:suppressAutoHyphens w:val="0"/>
              <w:textAlignment w:val="auto"/>
              <w:rPr>
                <w:rFonts w:hint="eastAsi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lastRenderedPageBreak/>
              <w:t>Senha</w:t>
            </w:r>
            <w:proofErr w:type="spellEnd"/>
          </w:p>
        </w:tc>
        <w:tc>
          <w:tcPr>
            <w:tcW w:w="791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E778C" w14:textId="77777777" w:rsidR="008A736D" w:rsidRDefault="008A736D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Espaço aberto, codificado. A senha deve conter letras maiúsculas e minúsculas, além de números e caracteres especiais.</w:t>
            </w:r>
          </w:p>
        </w:tc>
      </w:tr>
      <w:tr w:rsidR="008A736D" w14:paraId="577EFC31" w14:textId="77777777" w:rsidTr="008A736D">
        <w:trPr>
          <w:trHeight w:val="271"/>
        </w:trPr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0002A" w14:textId="77777777" w:rsidR="008A736D" w:rsidRDefault="008A736D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E-Mail</w:t>
            </w:r>
          </w:p>
        </w:tc>
        <w:tc>
          <w:tcPr>
            <w:tcW w:w="791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309E5" w14:textId="77777777" w:rsidR="008A736D" w:rsidRDefault="008A736D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Espaço aberto, com o e-mail do usuário. </w:t>
            </w:r>
          </w:p>
        </w:tc>
      </w:tr>
      <w:tr w:rsidR="008A736D" w14:paraId="5E2C6B1B" w14:textId="77777777" w:rsidTr="008A736D">
        <w:trPr>
          <w:trHeight w:val="513"/>
        </w:trPr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703E7" w14:textId="77777777" w:rsidR="008A736D" w:rsidRDefault="008A736D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CPF</w:t>
            </w:r>
          </w:p>
        </w:tc>
        <w:tc>
          <w:tcPr>
            <w:tcW w:w="791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D9DE4" w14:textId="77777777" w:rsidR="008A736D" w:rsidRDefault="008A736D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 xml:space="preserve">Espaço aberto, onde se aceita apenas 11 números. A máscara deve ser de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xxx.xxx.xxx-xx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</w:p>
        </w:tc>
      </w:tr>
      <w:tr w:rsidR="008A736D" w14:paraId="067933CA" w14:textId="77777777" w:rsidTr="008A736D">
        <w:trPr>
          <w:trHeight w:val="1011"/>
        </w:trPr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FD99F" w14:textId="77777777" w:rsidR="008A736D" w:rsidRDefault="008A736D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Data de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nascimento</w:t>
            </w:r>
            <w:proofErr w:type="spellEnd"/>
          </w:p>
        </w:tc>
        <w:tc>
          <w:tcPr>
            <w:tcW w:w="791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C61B6" w14:textId="77777777" w:rsidR="008A736D" w:rsidRDefault="008A736D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 xml:space="preserve">Espaço aberto, onde se aceita 8 números. A máscara deverá separar os números em três campos,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xx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xx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xxxx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. As regras devem condizer com o calendário gregoriano, e o ano não pode ser menor que 1905.</w:t>
            </w:r>
          </w:p>
        </w:tc>
      </w:tr>
      <w:tr w:rsidR="008A736D" w14:paraId="5BA5C0AA" w14:textId="77777777" w:rsidTr="008A736D">
        <w:trPr>
          <w:trHeight w:val="755"/>
        </w:trPr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5916F" w14:textId="77777777" w:rsidR="008A736D" w:rsidRDefault="008A736D">
            <w:pPr>
              <w:widowControl/>
              <w:suppressAutoHyphens w:val="0"/>
              <w:textAlignment w:val="auto"/>
              <w:rPr>
                <w:rFonts w:hint="eastAsi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Celular</w:t>
            </w:r>
            <w:proofErr w:type="spellEnd"/>
          </w:p>
        </w:tc>
        <w:tc>
          <w:tcPr>
            <w:tcW w:w="791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939A6" w14:textId="77777777" w:rsidR="008A736D" w:rsidRDefault="008A736D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Espaço aberto, onde se aceita 11 números. A máscara deverá ser de 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xx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 xml:space="preserve">) 9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xxxx-xxxx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, onde o terceiro número sempre deve ser 9.</w:t>
            </w:r>
          </w:p>
        </w:tc>
      </w:tr>
      <w:tr w:rsidR="008A736D" w14:paraId="37CB5A0A" w14:textId="77777777" w:rsidTr="008A736D">
        <w:trPr>
          <w:trHeight w:val="513"/>
        </w:trPr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9F51C" w14:textId="77777777" w:rsidR="008A736D" w:rsidRDefault="008A736D">
            <w:pPr>
              <w:widowControl/>
              <w:suppressAutoHyphens w:val="0"/>
              <w:textAlignment w:val="auto"/>
              <w:rPr>
                <w:rFonts w:hint="eastAsi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Cidade</w:t>
            </w:r>
            <w:proofErr w:type="spellEnd"/>
          </w:p>
        </w:tc>
        <w:tc>
          <w:tcPr>
            <w:tcW w:w="791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D1376" w14:textId="77777777" w:rsidR="008A736D" w:rsidRDefault="008A736D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Espaço fechado, listando as cidades onde o sistema tem cadastrado.</w:t>
            </w:r>
          </w:p>
        </w:tc>
      </w:tr>
      <w:tr w:rsidR="008A736D" w14:paraId="513C9555" w14:textId="77777777" w:rsidTr="008A736D">
        <w:trPr>
          <w:gridAfter w:val="1"/>
          <w:wAfter w:w="2236" w:type="dxa"/>
          <w:trHeight w:val="811"/>
        </w:trPr>
        <w:tc>
          <w:tcPr>
            <w:tcW w:w="147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6BE8" w14:textId="77777777" w:rsidR="008A736D" w:rsidRDefault="008A736D">
            <w:pPr>
              <w:pStyle w:val="Standard"/>
              <w:spacing w:before="240" w:after="240"/>
              <w:jc w:val="right"/>
            </w:pPr>
            <w:r>
              <w:rPr>
                <w:rFonts w:ascii="Wingdings" w:eastAsia="Wingdings" w:hAnsi="Wingdings" w:cs="Wingdings"/>
                <w:sz w:val="22"/>
              </w:rPr>
              <w:t></w:t>
            </w:r>
          </w:p>
        </w:tc>
        <w:tc>
          <w:tcPr>
            <w:tcW w:w="19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46631" w14:textId="77777777" w:rsidR="008A736D" w:rsidRDefault="008A736D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5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14782" w14:textId="77777777" w:rsidR="008A736D" w:rsidRDefault="008A736D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0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11AAC" w14:textId="77777777" w:rsidR="008A736D" w:rsidRDefault="008A736D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6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90729" w14:textId="77777777" w:rsidR="008A736D" w:rsidRDefault="008A736D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</w:tr>
    </w:tbl>
    <w:p w14:paraId="132C58CC" w14:textId="77777777" w:rsidR="008A736D" w:rsidRDefault="008A736D" w:rsidP="008A736D">
      <w:pPr>
        <w:pStyle w:val="Textbody"/>
        <w:jc w:val="center"/>
        <w:rPr>
          <w:rFonts w:ascii="Arial" w:hAnsi="Arial" w:cs="Arial"/>
          <w:b/>
          <w:bCs/>
          <w:i w:val="0"/>
          <w:iCs w:val="0"/>
          <w:sz w:val="22"/>
          <w:szCs w:val="18"/>
          <w:bdr w:val="single" w:sz="4" w:space="0" w:color="000000" w:themeColor="text1"/>
        </w:rPr>
      </w:pPr>
    </w:p>
    <w:p w14:paraId="3CBEA350" w14:textId="24914BD5" w:rsidR="008A736D" w:rsidRPr="008A736D" w:rsidRDefault="008A736D" w:rsidP="008A736D">
      <w:pPr>
        <w:widowControl/>
        <w:pBdr>
          <w:top w:val="single" w:sz="4" w:space="1" w:color="000000" w:themeColor="text1"/>
          <w:bottom w:val="single" w:sz="4" w:space="1" w:color="000000" w:themeColor="text1"/>
        </w:pBdr>
        <w:suppressAutoHyphens w:val="0"/>
        <w:jc w:val="center"/>
        <w:textAlignment w:val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</w:pPr>
      <w:r w:rsidRPr="008A736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[</w:t>
      </w:r>
      <w:r w:rsidRPr="008A736D">
        <w:rPr>
          <w:rFonts w:ascii="Arial" w:eastAsia="Times New Roman" w:hAnsi="Arial" w:cs="Arial" w:hint="eastAsia"/>
          <w:b/>
          <w:bCs/>
          <w:color w:val="000000"/>
          <w:kern w:val="0"/>
          <w:sz w:val="22"/>
          <w:szCs w:val="22"/>
          <w:lang w:eastAsia="en-US" w:bidi="ar-SA"/>
        </w:rPr>
        <w:t>RFS0</w:t>
      </w:r>
      <w:r w:rsidR="00DE6B1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2</w:t>
      </w:r>
      <w:r w:rsidRPr="008A736D">
        <w:rPr>
          <w:rFonts w:ascii="Arial" w:eastAsia="Times New Roman" w:hAnsi="Arial" w:cs="Arial" w:hint="eastAsia"/>
          <w:b/>
          <w:bCs/>
          <w:color w:val="000000"/>
          <w:kern w:val="0"/>
          <w:sz w:val="22"/>
          <w:szCs w:val="22"/>
          <w:lang w:eastAsia="en-US" w:bidi="ar-SA"/>
        </w:rPr>
        <w:t>] Edição de um usuário</w:t>
      </w:r>
    </w:p>
    <w:p w14:paraId="20746B6A" w14:textId="55CD36DD" w:rsidR="00081C11" w:rsidRDefault="00000000" w:rsidP="008A736D">
      <w:pPr>
        <w:widowControl/>
        <w:suppressAutoHyphens w:val="0"/>
        <w:jc w:val="center"/>
        <w:textAlignment w:val="auto"/>
        <w:rPr>
          <w:rFonts w:hint="eastAsi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Agentes: Usuário Simples</w:t>
      </w:r>
    </w:p>
    <w:p w14:paraId="2D49858B" w14:textId="77777777" w:rsidR="00081C11" w:rsidRDefault="00081C11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7894FCA2" w14:textId="2AA1A70C" w:rsidR="00081C11" w:rsidRDefault="00000000">
      <w:pPr>
        <w:widowControl/>
        <w:suppressAutoHyphens w:val="0"/>
        <w:textAlignment w:val="auto"/>
        <w:rPr>
          <w:rFonts w:hint="eastAsi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O sistema deve permitir que o usuário altere as informações especificadas na Tabela 00</w:t>
      </w:r>
      <w:r w:rsidR="008A736D"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2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, contanto que o usuário insira a senha.</w:t>
      </w:r>
    </w:p>
    <w:p w14:paraId="06ACDC93" w14:textId="77777777" w:rsidR="00081C11" w:rsidRDefault="00081C11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3096A17C" w14:textId="6F52BD0E" w:rsidR="00081C11" w:rsidRDefault="00000000">
      <w:pPr>
        <w:widowControl/>
        <w:suppressAutoHyphens w:val="0"/>
        <w:jc w:val="center"/>
        <w:textAlignment w:val="auto"/>
        <w:rPr>
          <w:rFonts w:hint="eastAsia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val="en-US" w:eastAsia="en-US" w:bidi="ar-SA"/>
        </w:rPr>
        <w:t>Tabela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val="en-US" w:eastAsia="en-US" w:bidi="ar-SA"/>
        </w:rPr>
        <w:t xml:space="preserve"> 00</w:t>
      </w:r>
      <w:r w:rsidR="008A736D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val="en-US" w:eastAsia="en-US" w:bidi="ar-SA"/>
        </w:rPr>
        <w:t>2</w:t>
      </w:r>
      <w: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val="en-US" w:eastAsia="en-US" w:bidi="ar-SA"/>
        </w:rPr>
        <w:t xml:space="preserve"> – </w:t>
      </w:r>
      <w:proofErr w:type="gramStart"/>
      <w: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val="en-US" w:eastAsia="en-US" w:bidi="ar-SA"/>
        </w:rPr>
        <w:t>Dados</w:t>
      </w:r>
      <w:proofErr w:type="gramEnd"/>
      <w: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val="en-US" w:eastAsia="en-US" w:bidi="ar-SA"/>
        </w:rPr>
        <w:t xml:space="preserve"> para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val="en-US" w:eastAsia="en-US" w:bidi="ar-SA"/>
        </w:rPr>
        <w:t>editar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val="en-US" w:eastAsia="en-US" w:bidi="ar-SA"/>
        </w:rPr>
        <w:t>.</w:t>
      </w:r>
    </w:p>
    <w:tbl>
      <w:tblPr>
        <w:tblW w:w="9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3"/>
        <w:gridCol w:w="8177"/>
      </w:tblGrid>
      <w:tr w:rsidR="00081C11" w14:paraId="257AB766" w14:textId="77777777"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DE0B9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E-Mail</w:t>
            </w:r>
          </w:p>
        </w:tc>
        <w:tc>
          <w:tcPr>
            <w:tcW w:w="8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2E869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Espaço aberto, codificado. A senha deve conter letras maiúsculas e minúsculas, além de números e caracteres especiais.</w:t>
            </w:r>
          </w:p>
        </w:tc>
      </w:tr>
      <w:tr w:rsidR="00081C11" w14:paraId="332F1940" w14:textId="77777777"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A80D2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Senha</w:t>
            </w:r>
            <w:proofErr w:type="spellEnd"/>
          </w:p>
        </w:tc>
        <w:tc>
          <w:tcPr>
            <w:tcW w:w="8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DE0B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Espaço aberto, codificado. A senha deve conter letras maiúsculas e minúsculas, além de números e caracteres especiais.</w:t>
            </w:r>
          </w:p>
        </w:tc>
      </w:tr>
      <w:tr w:rsidR="00081C11" w14:paraId="38F586B7" w14:textId="77777777"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86A24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Celular</w:t>
            </w:r>
            <w:proofErr w:type="spellEnd"/>
          </w:p>
        </w:tc>
        <w:tc>
          <w:tcPr>
            <w:tcW w:w="8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CC244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Espaço aberto, onde se aceita 11 números. A máscara deverá ser de 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xx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 xml:space="preserve">) 9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xxxx-xxxx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, onde o terceiro número sempre deve ser 9.</w:t>
            </w:r>
          </w:p>
        </w:tc>
      </w:tr>
    </w:tbl>
    <w:p w14:paraId="3E3DF66B" w14:textId="77777777" w:rsidR="00081C11" w:rsidRDefault="00081C11">
      <w:pPr>
        <w:pStyle w:val="Textbody"/>
        <w:rPr>
          <w:rFonts w:ascii="Arial" w:hAnsi="Arial" w:cs="Arial"/>
          <w:i w:val="0"/>
          <w:iCs w:val="0"/>
          <w:sz w:val="22"/>
          <w:szCs w:val="18"/>
        </w:rPr>
      </w:pPr>
    </w:p>
    <w:tbl>
      <w:tblPr>
        <w:tblW w:w="921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081C11" w14:paraId="4D184E6E" w14:textId="77777777">
        <w:trPr>
          <w:trHeight w:val="806"/>
        </w:trPr>
        <w:tc>
          <w:tcPr>
            <w:tcW w:w="19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33BD6" w14:textId="77777777" w:rsidR="00081C11" w:rsidRDefault="00000000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B8031" w14:textId="77777777" w:rsidR="00081C11" w:rsidRDefault="00000000">
            <w:pPr>
              <w:pStyle w:val="Standard"/>
              <w:spacing w:before="240" w:after="240"/>
              <w:jc w:val="right"/>
            </w:pPr>
            <w:r>
              <w:rPr>
                <w:rFonts w:ascii="Wingdings" w:eastAsia="Wingdings" w:hAnsi="Wingdings" w:cs="Wingdings"/>
                <w:sz w:val="22"/>
              </w:rPr>
              <w:t></w:t>
            </w:r>
          </w:p>
        </w:tc>
        <w:tc>
          <w:tcPr>
            <w:tcW w:w="21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1D6E2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D51F9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EAE4C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188BA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72FB9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3E5E921E" w14:textId="77777777" w:rsidR="00081C11" w:rsidRDefault="00081C1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885C161" w14:textId="77777777" w:rsidR="00081C11" w:rsidRDefault="00081C11">
      <w:pPr>
        <w:pStyle w:val="Textbody"/>
        <w:rPr>
          <w:rFonts w:ascii="Arial" w:hAnsi="Arial" w:cs="Arial"/>
          <w:i w:val="0"/>
          <w:iCs w:val="0"/>
          <w:sz w:val="22"/>
          <w:szCs w:val="18"/>
        </w:rPr>
      </w:pPr>
    </w:p>
    <w:p w14:paraId="7E5883E5" w14:textId="0C914679" w:rsidR="00081C11" w:rsidRDefault="00000000" w:rsidP="008A736D">
      <w:pPr>
        <w:widowControl/>
        <w:pBdr>
          <w:top w:val="single" w:sz="4" w:space="1" w:color="000000" w:themeColor="text1"/>
          <w:bottom w:val="single" w:sz="4" w:space="1" w:color="000000" w:themeColor="text1"/>
        </w:pBdr>
        <w:suppressAutoHyphens w:val="0"/>
        <w:jc w:val="center"/>
        <w:textAlignment w:val="auto"/>
        <w:rPr>
          <w:rFonts w:hint="eastAsia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[RFS0</w:t>
      </w:r>
      <w:r w:rsidR="00DE6B1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3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] Remoção de um usuário</w:t>
      </w:r>
    </w:p>
    <w:p w14:paraId="24C8EA58" w14:textId="77777777" w:rsidR="00081C11" w:rsidRDefault="00000000" w:rsidP="008A736D">
      <w:pPr>
        <w:widowControl/>
        <w:suppressAutoHyphens w:val="0"/>
        <w:jc w:val="center"/>
        <w:textAlignment w:val="auto"/>
        <w:rPr>
          <w:rFonts w:hint="eastAsi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Agentes: Usuário Simples, Usuário Administrador</w:t>
      </w:r>
    </w:p>
    <w:p w14:paraId="4AD2F913" w14:textId="77777777" w:rsidR="00081C11" w:rsidRDefault="00081C11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1AAA3635" w14:textId="77777777" w:rsidR="00081C11" w:rsidRDefault="00000000">
      <w:pPr>
        <w:widowControl/>
        <w:suppressAutoHyphens w:val="0"/>
        <w:jc w:val="both"/>
        <w:textAlignment w:val="auto"/>
        <w:rPr>
          <w:rFonts w:hint="eastAsi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lastRenderedPageBreak/>
        <w:t>O sistema deverá permitir ao usuário a exclusão de sua conta. Ele deve inserir a senha da conta para confirmar sua identidade. </w:t>
      </w:r>
    </w:p>
    <w:p w14:paraId="0EEE3CBD" w14:textId="77777777" w:rsidR="00081C11" w:rsidRDefault="00081C11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649CDBF3" w14:textId="77777777" w:rsidR="00081C11" w:rsidRDefault="00000000">
      <w:pPr>
        <w:widowControl/>
        <w:suppressAutoHyphens w:val="0"/>
        <w:jc w:val="both"/>
        <w:textAlignment w:val="auto"/>
        <w:rPr>
          <w:rFonts w:hint="eastAsi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O sistema também deverá permitir que o usuário administrador possa remover a conta de um usuário simples, com uma verificação em duas fases: primeiro com a senha do próprio administrador, depois confirmando o nome do usuário.</w:t>
      </w:r>
    </w:p>
    <w:p w14:paraId="70AEE971" w14:textId="77777777" w:rsidR="00081C11" w:rsidRDefault="00081C11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013E9109" w14:textId="77777777" w:rsidR="00081C11" w:rsidRDefault="00000000">
      <w:pPr>
        <w:widowControl/>
        <w:suppressAutoHyphens w:val="0"/>
        <w:jc w:val="both"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O sistema não pode permitir a exclusão de um usuário que esteja em uma transação (ou seja, se ele for ou locador ou locatário). </w:t>
      </w:r>
    </w:p>
    <w:p w14:paraId="584EB8D8" w14:textId="77777777" w:rsidR="00081C11" w:rsidRDefault="00081C11">
      <w:pPr>
        <w:widowControl/>
        <w:suppressAutoHyphens w:val="0"/>
        <w:jc w:val="both"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</w:pPr>
    </w:p>
    <w:tbl>
      <w:tblPr>
        <w:tblW w:w="921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081C11" w14:paraId="5CB19CF2" w14:textId="77777777">
        <w:trPr>
          <w:trHeight w:val="806"/>
        </w:trPr>
        <w:tc>
          <w:tcPr>
            <w:tcW w:w="19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6279C" w14:textId="77777777" w:rsidR="00081C11" w:rsidRDefault="00000000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A7B9D" w14:textId="77777777" w:rsidR="00081C11" w:rsidRDefault="00000000">
            <w:pPr>
              <w:pStyle w:val="Standard"/>
              <w:spacing w:before="240" w:after="240"/>
              <w:jc w:val="right"/>
            </w:pPr>
            <w:r>
              <w:rPr>
                <w:rFonts w:ascii="Wingdings" w:eastAsia="Wingdings" w:hAnsi="Wingdings" w:cs="Wingdings"/>
                <w:sz w:val="22"/>
              </w:rPr>
              <w:t></w:t>
            </w:r>
          </w:p>
        </w:tc>
        <w:tc>
          <w:tcPr>
            <w:tcW w:w="21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51E1C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0FD8C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BDAEC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A5B57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ED6A6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7BED6110" w14:textId="77777777" w:rsidR="00081C11" w:rsidRDefault="00081C1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A28B49C" w14:textId="1520C1BC" w:rsidR="008A736D" w:rsidRPr="008A736D" w:rsidRDefault="008A736D">
      <w:pPr>
        <w:widowControl/>
        <w:suppressAutoHyphens w:val="0"/>
        <w:textAlignment w:val="auto"/>
        <w:rPr>
          <w:rFonts w:ascii="Arial" w:eastAsia="Arial" w:hAnsi="Arial" w:cs="Arial"/>
          <w:b/>
          <w:sz w:val="28"/>
          <w:szCs w:val="20"/>
          <w:lang w:bidi="ar-SA"/>
        </w:rPr>
      </w:pPr>
    </w:p>
    <w:p w14:paraId="1261BD9D" w14:textId="4E4969FD" w:rsidR="00081C11" w:rsidRDefault="00000000" w:rsidP="008A736D">
      <w:pPr>
        <w:widowControl/>
        <w:pBdr>
          <w:top w:val="single" w:sz="4" w:space="1" w:color="000000" w:themeColor="text1"/>
          <w:bottom w:val="single" w:sz="4" w:space="1" w:color="000000" w:themeColor="text1"/>
        </w:pBdr>
        <w:suppressAutoHyphens w:val="0"/>
        <w:jc w:val="center"/>
        <w:textAlignment w:val="auto"/>
        <w:rPr>
          <w:rFonts w:hint="eastAsia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[RFS0</w:t>
      </w:r>
      <w:r w:rsidR="008A736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4</w:t>
      </w:r>
      <w:proofErr w:type="gramStart"/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] Listar</w:t>
      </w:r>
      <w:proofErr w:type="gramEnd"/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 xml:space="preserve"> usuários</w:t>
      </w:r>
    </w:p>
    <w:p w14:paraId="4AB3FE09" w14:textId="77777777" w:rsidR="00081C11" w:rsidRDefault="00000000" w:rsidP="008A736D">
      <w:pPr>
        <w:widowControl/>
        <w:suppressAutoHyphens w:val="0"/>
        <w:jc w:val="center"/>
        <w:textAlignment w:val="auto"/>
        <w:rPr>
          <w:rFonts w:hint="eastAsi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Agentes: Usuário Administrador</w:t>
      </w:r>
    </w:p>
    <w:p w14:paraId="76257C7A" w14:textId="77777777" w:rsidR="00081C11" w:rsidRDefault="00081C11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17255307" w14:textId="3CC38406" w:rsidR="00081C11" w:rsidRDefault="00000000">
      <w:pPr>
        <w:widowControl/>
        <w:suppressAutoHyphens w:val="0"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O sistema deve listar usuários que estejam no sistema. Os dados exibidos devem ser os mesmos da Tabela 00</w:t>
      </w:r>
      <w:r w:rsidR="008A736D"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1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, com exceção da senha. </w:t>
      </w:r>
    </w:p>
    <w:p w14:paraId="0DEEED04" w14:textId="77777777" w:rsidR="00081C11" w:rsidRDefault="00081C11">
      <w:pPr>
        <w:widowControl/>
        <w:suppressAutoHyphens w:val="0"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</w:pPr>
    </w:p>
    <w:tbl>
      <w:tblPr>
        <w:tblW w:w="921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081C11" w14:paraId="5E37D784" w14:textId="77777777">
        <w:trPr>
          <w:trHeight w:val="806"/>
        </w:trPr>
        <w:tc>
          <w:tcPr>
            <w:tcW w:w="19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77225" w14:textId="77777777" w:rsidR="00081C11" w:rsidRDefault="00000000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2B80E" w14:textId="77777777" w:rsidR="00081C11" w:rsidRDefault="00000000">
            <w:pPr>
              <w:pStyle w:val="Standard"/>
              <w:spacing w:before="240" w:after="240"/>
              <w:jc w:val="right"/>
            </w:pPr>
            <w:r>
              <w:rPr>
                <w:rFonts w:ascii="Wingdings" w:eastAsia="Wingdings" w:hAnsi="Wingdings" w:cs="Wingdings"/>
                <w:sz w:val="22"/>
              </w:rPr>
              <w:t></w:t>
            </w:r>
          </w:p>
        </w:tc>
        <w:tc>
          <w:tcPr>
            <w:tcW w:w="21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BB6EB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53A4E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A693A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393F7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01F8D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0476699" w14:textId="77777777" w:rsidR="00081C11" w:rsidRDefault="00081C1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1F53DE4A" w14:textId="0A5EC4E2" w:rsidR="00081C11" w:rsidRDefault="008A736D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>
        <w:rPr>
          <w:rFonts w:ascii="Arial" w:eastAsia="Arial" w:hAnsi="Arial" w:cs="Arial"/>
          <w:b/>
          <w:sz w:val="28"/>
          <w:szCs w:val="20"/>
          <w:lang w:bidi="ar-SA"/>
        </w:rPr>
        <w:t xml:space="preserve">3.2 </w:t>
      </w:r>
      <w:r w:rsidRPr="008A736D">
        <w:rPr>
          <w:rFonts w:ascii="Arial" w:eastAsia="Arial" w:hAnsi="Arial" w:cs="Arial"/>
          <w:b/>
          <w:sz w:val="28"/>
          <w:szCs w:val="20"/>
          <w:lang w:bidi="ar-SA"/>
        </w:rPr>
        <w:t>Requisito Funcional de Cliente 0</w:t>
      </w:r>
      <w:r>
        <w:rPr>
          <w:rFonts w:ascii="Arial" w:eastAsia="Arial" w:hAnsi="Arial" w:cs="Arial"/>
          <w:b/>
          <w:sz w:val="28"/>
          <w:szCs w:val="20"/>
          <w:lang w:bidi="ar-SA"/>
        </w:rPr>
        <w:t>2</w:t>
      </w:r>
      <w:r w:rsidRPr="008A736D">
        <w:rPr>
          <w:rFonts w:ascii="Arial" w:eastAsia="Arial" w:hAnsi="Arial" w:cs="Arial"/>
          <w:b/>
          <w:sz w:val="28"/>
          <w:szCs w:val="20"/>
          <w:lang w:bidi="ar-SA"/>
        </w:rPr>
        <w:t xml:space="preserve"> – Manter </w:t>
      </w:r>
      <w:r>
        <w:rPr>
          <w:rFonts w:ascii="Arial" w:eastAsia="Arial" w:hAnsi="Arial" w:cs="Arial"/>
          <w:b/>
          <w:sz w:val="28"/>
          <w:szCs w:val="20"/>
          <w:lang w:bidi="ar-SA"/>
        </w:rPr>
        <w:t>Bicicleta</w:t>
      </w:r>
    </w:p>
    <w:p w14:paraId="5F1CF3C4" w14:textId="77777777" w:rsidR="00081C11" w:rsidRDefault="00081C11">
      <w:pPr>
        <w:widowControl/>
        <w:suppressAutoHyphens w:val="0"/>
        <w:textAlignment w:val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</w:pPr>
    </w:p>
    <w:p w14:paraId="74C09CF6" w14:textId="5E046C5A" w:rsidR="00081C11" w:rsidRDefault="00000000" w:rsidP="008A736D">
      <w:pPr>
        <w:widowControl/>
        <w:pBdr>
          <w:top w:val="single" w:sz="4" w:space="1" w:color="000000" w:themeColor="text1"/>
          <w:bottom w:val="single" w:sz="4" w:space="1" w:color="000000" w:themeColor="text1"/>
        </w:pBdr>
        <w:suppressAutoHyphens w:val="0"/>
        <w:jc w:val="center"/>
        <w:textAlignment w:val="auto"/>
        <w:rPr>
          <w:rFonts w:hint="eastAsia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[RFS0</w:t>
      </w:r>
      <w:r w:rsidR="008A736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5</w:t>
      </w:r>
      <w:proofErr w:type="gramStart"/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] Adicionar</w:t>
      </w:r>
      <w:proofErr w:type="gramEnd"/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 xml:space="preserve"> bicicleta</w:t>
      </w:r>
    </w:p>
    <w:p w14:paraId="1C5285C0" w14:textId="77777777" w:rsidR="00081C11" w:rsidRDefault="00000000" w:rsidP="008A736D">
      <w:pPr>
        <w:widowControl/>
        <w:suppressAutoHyphens w:val="0"/>
        <w:jc w:val="center"/>
        <w:textAlignment w:val="auto"/>
        <w:rPr>
          <w:rFonts w:hint="eastAsi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Agentes: Usuário Simples</w:t>
      </w:r>
    </w:p>
    <w:p w14:paraId="24E1DE4F" w14:textId="77777777" w:rsidR="00081C11" w:rsidRDefault="00081C11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081A4216" w14:textId="3BEDAC07" w:rsidR="00081C11" w:rsidRDefault="00000000">
      <w:pPr>
        <w:widowControl/>
        <w:suppressAutoHyphens w:val="0"/>
        <w:textAlignment w:val="auto"/>
        <w:rPr>
          <w:rFonts w:hint="eastAsi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O sistema deve permitir a adição de uma bicicleta ao sistema. A bicicleta deve conter os dados disponíveis na Tabela 00</w:t>
      </w:r>
      <w:r w:rsidR="008A736D"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3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.</w:t>
      </w:r>
    </w:p>
    <w:p w14:paraId="7266011C" w14:textId="77777777" w:rsidR="00081C11" w:rsidRDefault="00081C11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4E457513" w14:textId="1DF6B5DB" w:rsidR="00081C11" w:rsidRDefault="00000000">
      <w:pPr>
        <w:widowControl/>
        <w:suppressAutoHyphens w:val="0"/>
        <w:jc w:val="center"/>
        <w:textAlignment w:val="auto"/>
        <w:rPr>
          <w:rFonts w:hint="eastAsia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US" w:bidi="ar-SA"/>
        </w:rPr>
        <w:t>Tabela 00</w:t>
      </w:r>
      <w:r w:rsidR="008A736D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US" w:bidi="ar-SA"/>
        </w:rPr>
        <w:t xml:space="preserve">3 </w:t>
      </w:r>
      <w: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US" w:bidi="ar-SA"/>
        </w:rPr>
        <w:t>– Dados na adição da bicicleta</w:t>
      </w:r>
    </w:p>
    <w:tbl>
      <w:tblPr>
        <w:tblW w:w="9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0"/>
        <w:gridCol w:w="8010"/>
      </w:tblGrid>
      <w:tr w:rsidR="00081C11" w14:paraId="5C0A114E" w14:textId="77777777"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934F0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0CFA0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Espaço fechado, gerado automaticamente pelo sistema. O ID tem uma máscara #xxxx, onde x varia de A até Z (sempre maiúsculos), depois de 0 até 9.</w:t>
            </w:r>
          </w:p>
        </w:tc>
      </w:tr>
      <w:tr w:rsidR="00081C11" w14:paraId="10889269" w14:textId="77777777"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6B18F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Descrição</w:t>
            </w:r>
            <w:proofErr w:type="spellEnd"/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674B7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 xml:space="preserve">Espaço aberto, uma caixa de texto para o usuário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locator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 xml:space="preserve"> descrever a bicicleta.</w:t>
            </w:r>
          </w:p>
        </w:tc>
      </w:tr>
      <w:tr w:rsidR="00081C11" w14:paraId="7685CF76" w14:textId="77777777"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5786B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Locator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99C80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Espaço fechado, o usuário que adicionou a bicicleta deve ser adicionado aqui automaticamente pelo sistema.</w:t>
            </w:r>
          </w:p>
        </w:tc>
      </w:tr>
      <w:tr w:rsidR="00081C11" w14:paraId="7D4C22B3" w14:textId="77777777"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4D077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Cidade</w:t>
            </w:r>
            <w:proofErr w:type="spellEnd"/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E1C9A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 xml:space="preserve">Espaço fechado. A cidade relacionada ao usuário deve ser ligada </w:t>
            </w: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à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 xml:space="preserve"> este dado.</w:t>
            </w:r>
          </w:p>
        </w:tc>
      </w:tr>
      <w:tr w:rsidR="00081C11" w14:paraId="71F5EC99" w14:textId="77777777"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C164D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Estado 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069C1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Espaço fechado. Pode estar entre disponível (não alugada) ou indisponível (alugada ou não disponibilizada ainda).</w:t>
            </w:r>
          </w:p>
        </w:tc>
      </w:tr>
      <w:tr w:rsidR="00081C11" w14:paraId="0F3456D5" w14:textId="77777777"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2A179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Preço</w:t>
            </w:r>
            <w:proofErr w:type="spellEnd"/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9440B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 xml:space="preserve">Espaço aberto. A máscara deve ser R$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x,xx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</w:tr>
      <w:tr w:rsidR="00081C11" w14:paraId="6EBAB9E7" w14:textId="77777777"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3E505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lastRenderedPageBreak/>
              <w:t>Foto</w:t>
            </w:r>
            <w:proofErr w:type="spellEnd"/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5E122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Espaço aberto. Uma até cinco fotos podem ser anexadas.</w:t>
            </w:r>
          </w:p>
        </w:tc>
      </w:tr>
    </w:tbl>
    <w:p w14:paraId="0C7AC9FC" w14:textId="77777777" w:rsidR="00081C11" w:rsidRDefault="00081C11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tbl>
      <w:tblPr>
        <w:tblW w:w="921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081C11" w14:paraId="2D435D67" w14:textId="77777777">
        <w:trPr>
          <w:trHeight w:val="806"/>
        </w:trPr>
        <w:tc>
          <w:tcPr>
            <w:tcW w:w="19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36DC9" w14:textId="77777777" w:rsidR="00081C11" w:rsidRDefault="00000000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79C6C" w14:textId="77777777" w:rsidR="00081C11" w:rsidRDefault="00000000">
            <w:pPr>
              <w:pStyle w:val="Standard"/>
              <w:spacing w:before="240" w:after="240"/>
              <w:jc w:val="right"/>
            </w:pPr>
            <w:r>
              <w:rPr>
                <w:rFonts w:ascii="Wingdings" w:eastAsia="Wingdings" w:hAnsi="Wingdings" w:cs="Wingdings"/>
                <w:sz w:val="22"/>
              </w:rPr>
              <w:t></w:t>
            </w:r>
          </w:p>
        </w:tc>
        <w:tc>
          <w:tcPr>
            <w:tcW w:w="21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8C45B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1D130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3217E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88669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9475D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0C630F1E" w14:textId="77777777" w:rsidR="00081C11" w:rsidRDefault="00081C11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14:paraId="4F479C15" w14:textId="088B7AAC" w:rsidR="00081C11" w:rsidRDefault="00000000" w:rsidP="008A736D">
      <w:pPr>
        <w:widowControl/>
        <w:pBdr>
          <w:top w:val="single" w:sz="4" w:space="1" w:color="000000" w:themeColor="text1"/>
          <w:bottom w:val="single" w:sz="4" w:space="1" w:color="000000" w:themeColor="text1"/>
        </w:pBdr>
        <w:suppressAutoHyphens w:val="0"/>
        <w:jc w:val="center"/>
        <w:textAlignment w:val="auto"/>
        <w:rPr>
          <w:rFonts w:hint="eastAsia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[RFS0</w:t>
      </w:r>
      <w:r w:rsidR="008A736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6</w:t>
      </w:r>
      <w:proofErr w:type="gramStart"/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] Remover</w:t>
      </w:r>
      <w:proofErr w:type="gramEnd"/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 xml:space="preserve"> uma bicicleta</w:t>
      </w:r>
    </w:p>
    <w:p w14:paraId="093BB596" w14:textId="77777777" w:rsidR="00081C11" w:rsidRDefault="00000000" w:rsidP="008A736D">
      <w:pPr>
        <w:widowControl/>
        <w:suppressAutoHyphens w:val="0"/>
        <w:jc w:val="center"/>
        <w:textAlignment w:val="auto"/>
        <w:rPr>
          <w:rFonts w:hint="eastAsi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Agentes: Usuário Simples, Usuário Administrador</w:t>
      </w:r>
    </w:p>
    <w:p w14:paraId="52B1FACE" w14:textId="77777777" w:rsidR="00081C11" w:rsidRDefault="00081C11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10EF9D56" w14:textId="77777777" w:rsidR="00081C11" w:rsidRDefault="00000000">
      <w:pPr>
        <w:widowControl/>
        <w:suppressAutoHyphens w:val="0"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O sistema deve permitir a remoção de bicicletas caso elas não estejam em uma transação. Para remover a bicicleta, o usuário deve inserir sua senha. Para o usuário administrador, a remoção tem dois passos: inserir sua senha e conferir o ID da bicicleta.</w:t>
      </w:r>
    </w:p>
    <w:p w14:paraId="5373A051" w14:textId="77777777" w:rsidR="00081C11" w:rsidRDefault="00081C11">
      <w:pPr>
        <w:widowControl/>
        <w:suppressAutoHyphens w:val="0"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</w:pPr>
    </w:p>
    <w:tbl>
      <w:tblPr>
        <w:tblW w:w="921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081C11" w14:paraId="0A64A587" w14:textId="77777777">
        <w:trPr>
          <w:trHeight w:val="806"/>
        </w:trPr>
        <w:tc>
          <w:tcPr>
            <w:tcW w:w="19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A267C" w14:textId="77777777" w:rsidR="00081C11" w:rsidRDefault="00000000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31B77" w14:textId="77777777" w:rsidR="00081C11" w:rsidRDefault="00000000">
            <w:pPr>
              <w:pStyle w:val="Standard"/>
              <w:spacing w:before="240" w:after="240"/>
              <w:jc w:val="right"/>
            </w:pPr>
            <w:r>
              <w:rPr>
                <w:rFonts w:ascii="Wingdings" w:eastAsia="Wingdings" w:hAnsi="Wingdings" w:cs="Wingdings"/>
                <w:sz w:val="22"/>
              </w:rPr>
              <w:t></w:t>
            </w:r>
          </w:p>
        </w:tc>
        <w:tc>
          <w:tcPr>
            <w:tcW w:w="21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19BD1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376DF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4099A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12273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376E3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6E863D5A" w14:textId="77777777" w:rsidR="00081C11" w:rsidRDefault="00081C11">
      <w:pPr>
        <w:widowControl/>
        <w:suppressAutoHyphens w:val="0"/>
        <w:spacing w:after="24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2EEC9B7C" w14:textId="56ADB6DA" w:rsidR="00081C11" w:rsidRDefault="00000000" w:rsidP="008A736D">
      <w:pPr>
        <w:widowControl/>
        <w:pBdr>
          <w:top w:val="single" w:sz="4" w:space="1" w:color="000000" w:themeColor="text1"/>
          <w:bottom w:val="single" w:sz="4" w:space="1" w:color="000000" w:themeColor="text1"/>
        </w:pBdr>
        <w:suppressAutoHyphens w:val="0"/>
        <w:jc w:val="center"/>
        <w:textAlignment w:val="auto"/>
        <w:rPr>
          <w:rFonts w:hint="eastAsia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[RFS</w:t>
      </w:r>
      <w:r w:rsidR="008A736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07</w:t>
      </w:r>
      <w:proofErr w:type="gramStart"/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] Editar</w:t>
      </w:r>
      <w:proofErr w:type="gramEnd"/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 xml:space="preserve"> a bicicleta</w:t>
      </w:r>
    </w:p>
    <w:p w14:paraId="4615AC34" w14:textId="77777777" w:rsidR="00081C11" w:rsidRDefault="00000000" w:rsidP="008A736D">
      <w:pPr>
        <w:widowControl/>
        <w:suppressAutoHyphens w:val="0"/>
        <w:jc w:val="center"/>
        <w:textAlignment w:val="auto"/>
        <w:rPr>
          <w:rFonts w:hint="eastAsi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Agentes: Usuário Simples, Usuário Administrador</w:t>
      </w:r>
    </w:p>
    <w:p w14:paraId="487C1DA8" w14:textId="77777777" w:rsidR="00081C11" w:rsidRDefault="00081C11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5C8A9CE8" w14:textId="04F388A2" w:rsidR="00081C11" w:rsidRDefault="00000000">
      <w:pPr>
        <w:widowControl/>
        <w:suppressAutoHyphens w:val="0"/>
        <w:textAlignment w:val="auto"/>
        <w:rPr>
          <w:rFonts w:hint="eastAsi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O sistema deve permitir a edição de certos dados da bicicleta cadastrada. Para habilitar a edição, o usuário deve inserir a sua senha. Os dados passíveis de mudança estão na Tabela 00</w:t>
      </w:r>
      <w:r w:rsidR="00AD73B6"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4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.</w:t>
      </w:r>
    </w:p>
    <w:p w14:paraId="4CB2592E" w14:textId="77777777" w:rsidR="00081C11" w:rsidRDefault="00081C11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71141EF0" w14:textId="4645B72D" w:rsidR="00081C11" w:rsidRDefault="00000000">
      <w:pPr>
        <w:widowControl/>
        <w:suppressAutoHyphens w:val="0"/>
        <w:jc w:val="center"/>
        <w:textAlignment w:val="auto"/>
        <w:rPr>
          <w:rFonts w:hint="eastAsia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US" w:bidi="ar-SA"/>
        </w:rPr>
        <w:t>Tabela 00</w:t>
      </w:r>
      <w:r w:rsidR="00AD73B6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US" w:bidi="ar-SA"/>
        </w:rPr>
        <w:t>4</w:t>
      </w:r>
      <w: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US" w:bidi="ar-SA"/>
        </w:rPr>
        <w:t xml:space="preserve"> – Dados para editar.</w:t>
      </w:r>
    </w:p>
    <w:tbl>
      <w:tblPr>
        <w:tblW w:w="9451" w:type="dxa"/>
        <w:tblInd w:w="-1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"/>
        <w:gridCol w:w="1586"/>
        <w:gridCol w:w="525"/>
        <w:gridCol w:w="1999"/>
        <w:gridCol w:w="524"/>
        <w:gridCol w:w="2057"/>
        <w:gridCol w:w="1606"/>
        <w:gridCol w:w="266"/>
        <w:gridCol w:w="809"/>
      </w:tblGrid>
      <w:tr w:rsidR="00081C11" w14:paraId="6573F4B9" w14:textId="77777777" w:rsidTr="008A736D">
        <w:trPr>
          <w:gridAfter w:val="1"/>
          <w:wAfter w:w="196" w:type="dxa"/>
        </w:trPr>
        <w:tc>
          <w:tcPr>
            <w:tcW w:w="8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BF3C63D" w14:textId="77777777" w:rsidR="00081C11" w:rsidRDefault="00081C11">
            <w:pPr>
              <w:widowControl/>
              <w:suppressAutoHyphens w:val="0"/>
              <w:textAlignment w:val="auto"/>
              <w:rPr>
                <w:rFonts w:hint="eastAsia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8DF1D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Descrição</w:t>
            </w:r>
            <w:proofErr w:type="spellEnd"/>
          </w:p>
        </w:tc>
        <w:tc>
          <w:tcPr>
            <w:tcW w:w="747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423EA" w14:textId="25BDC78D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 xml:space="preserve">Espaço aberto, uma caixa de texto para o usuário </w:t>
            </w:r>
            <w:r w:rsidR="006973E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locador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 xml:space="preserve"> descrever a bicicleta.</w:t>
            </w:r>
          </w:p>
        </w:tc>
        <w:tc>
          <w:tcPr>
            <w:tcW w:w="4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1C2B3AE" w14:textId="77777777" w:rsidR="00081C11" w:rsidRDefault="00081C11">
            <w:pPr>
              <w:widowControl/>
              <w:suppressAutoHyphens w:val="0"/>
              <w:textAlignment w:val="auto"/>
              <w:rPr>
                <w:rFonts w:hint="eastAsia"/>
              </w:rPr>
            </w:pPr>
          </w:p>
        </w:tc>
      </w:tr>
      <w:tr w:rsidR="00081C11" w14:paraId="2A5CCB33" w14:textId="77777777" w:rsidTr="008A736D">
        <w:trPr>
          <w:gridAfter w:val="1"/>
          <w:wAfter w:w="196" w:type="dxa"/>
        </w:trPr>
        <w:tc>
          <w:tcPr>
            <w:tcW w:w="8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80473B" w14:textId="77777777" w:rsidR="00081C11" w:rsidRDefault="00081C11">
            <w:pPr>
              <w:widowControl/>
              <w:suppressAutoHyphens w:val="0"/>
              <w:textAlignment w:val="auto"/>
              <w:rPr>
                <w:rFonts w:hint="eastAsia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97D19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Preço</w:t>
            </w:r>
            <w:proofErr w:type="spellEnd"/>
          </w:p>
        </w:tc>
        <w:tc>
          <w:tcPr>
            <w:tcW w:w="747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0F9AE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 xml:space="preserve">Espaço aberto. A máscara deve ser R$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x,xx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.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6F75AA3" w14:textId="77777777" w:rsidR="00081C11" w:rsidRDefault="00081C11">
            <w:pPr>
              <w:widowControl/>
              <w:suppressAutoHyphens w:val="0"/>
              <w:textAlignment w:val="auto"/>
              <w:rPr>
                <w:rFonts w:hint="eastAsia"/>
              </w:rPr>
            </w:pPr>
          </w:p>
        </w:tc>
      </w:tr>
      <w:tr w:rsidR="00081C11" w14:paraId="1D60DC3A" w14:textId="77777777" w:rsidTr="008A736D">
        <w:trPr>
          <w:gridAfter w:val="1"/>
          <w:wAfter w:w="196" w:type="dxa"/>
        </w:trPr>
        <w:tc>
          <w:tcPr>
            <w:tcW w:w="8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EC2EE8" w14:textId="77777777" w:rsidR="00081C11" w:rsidRDefault="00081C11">
            <w:pPr>
              <w:widowControl/>
              <w:suppressAutoHyphens w:val="0"/>
              <w:textAlignment w:val="auto"/>
              <w:rPr>
                <w:rFonts w:hint="eastAsia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049C8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Foto</w:t>
            </w:r>
            <w:proofErr w:type="spellEnd"/>
          </w:p>
        </w:tc>
        <w:tc>
          <w:tcPr>
            <w:tcW w:w="747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B4CC8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Espaço aberto. Uma até cinco fotos podem ser anexadas.</w:t>
            </w:r>
          </w:p>
        </w:tc>
        <w:tc>
          <w:tcPr>
            <w:tcW w:w="4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EAD674D" w14:textId="77777777" w:rsidR="00081C11" w:rsidRDefault="00081C11">
            <w:pPr>
              <w:widowControl/>
              <w:suppressAutoHyphens w:val="0"/>
              <w:textAlignment w:val="auto"/>
              <w:rPr>
                <w:rFonts w:hint="eastAsia"/>
              </w:rPr>
            </w:pPr>
          </w:p>
        </w:tc>
      </w:tr>
      <w:tr w:rsidR="00081C11" w14:paraId="23F76CF1" w14:textId="77777777" w:rsidTr="008A736D">
        <w:trPr>
          <w:trHeight w:val="806"/>
        </w:trPr>
        <w:tc>
          <w:tcPr>
            <w:tcW w:w="1736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D5C16" w14:textId="77777777" w:rsidR="00081C11" w:rsidRDefault="00000000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5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2889D" w14:textId="77777777" w:rsidR="00081C11" w:rsidRDefault="00000000">
            <w:pPr>
              <w:pStyle w:val="Standard"/>
              <w:spacing w:before="240" w:after="240"/>
              <w:jc w:val="right"/>
            </w:pPr>
            <w:r>
              <w:rPr>
                <w:rFonts w:ascii="Wingdings" w:eastAsia="Wingdings" w:hAnsi="Wingdings" w:cs="Wingdings"/>
                <w:sz w:val="22"/>
              </w:rPr>
              <w:t></w:t>
            </w:r>
          </w:p>
        </w:tc>
        <w:tc>
          <w:tcPr>
            <w:tcW w:w="222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FD9F6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5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96D8F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CF3D2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18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29647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36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C1D93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661B198A" w14:textId="77777777" w:rsidR="00081C11" w:rsidRDefault="00081C11">
      <w:pPr>
        <w:pStyle w:val="Textbody"/>
        <w:rPr>
          <w:rFonts w:ascii="Arial" w:hAnsi="Arial" w:cs="Arial"/>
          <w:i w:val="0"/>
          <w:iCs w:val="0"/>
          <w:sz w:val="22"/>
        </w:rPr>
      </w:pPr>
    </w:p>
    <w:p w14:paraId="38AFA19E" w14:textId="69B6E297" w:rsidR="00081C11" w:rsidRDefault="00000000" w:rsidP="008A736D">
      <w:pPr>
        <w:widowControl/>
        <w:pBdr>
          <w:top w:val="single" w:sz="4" w:space="1" w:color="000000" w:themeColor="text1"/>
          <w:bottom w:val="single" w:sz="4" w:space="1" w:color="000000" w:themeColor="text1"/>
        </w:pBdr>
        <w:suppressAutoHyphens w:val="0"/>
        <w:jc w:val="center"/>
        <w:textAlignment w:val="auto"/>
        <w:rPr>
          <w:rFonts w:hint="eastAsia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[RFS</w:t>
      </w:r>
      <w:r w:rsidR="008A736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08</w:t>
      </w:r>
      <w:proofErr w:type="gramStart"/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] Listar</w:t>
      </w:r>
      <w:proofErr w:type="gramEnd"/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 xml:space="preserve"> bicicletas</w:t>
      </w:r>
    </w:p>
    <w:p w14:paraId="44D8061C" w14:textId="77777777" w:rsidR="00081C11" w:rsidRDefault="00000000" w:rsidP="008A736D">
      <w:pPr>
        <w:widowControl/>
        <w:suppressAutoHyphens w:val="0"/>
        <w:jc w:val="center"/>
        <w:textAlignment w:val="auto"/>
        <w:rPr>
          <w:rFonts w:hint="eastAsi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Agentes: Usuário Simples, Usuário Administrador</w:t>
      </w:r>
    </w:p>
    <w:p w14:paraId="2E6F469A" w14:textId="77777777" w:rsidR="00081C11" w:rsidRDefault="00081C11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7DF44108" w14:textId="77777777" w:rsidR="00081C11" w:rsidRDefault="00000000">
      <w:pPr>
        <w:widowControl/>
        <w:suppressAutoHyphens w:val="0"/>
        <w:textAlignment w:val="auto"/>
        <w:rPr>
          <w:rFonts w:hint="eastAsi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 xml:space="preserve">O sistema deve listar as bicicletas dos usuários. </w:t>
      </w:r>
    </w:p>
    <w:p w14:paraId="1E6FCDDD" w14:textId="77777777" w:rsidR="00081C11" w:rsidRDefault="00081C11">
      <w:pPr>
        <w:pStyle w:val="Textbody"/>
        <w:rPr>
          <w:rFonts w:ascii="Arial" w:hAnsi="Arial" w:cs="Arial"/>
          <w:i w:val="0"/>
          <w:iCs w:val="0"/>
          <w:sz w:val="22"/>
        </w:rPr>
      </w:pPr>
    </w:p>
    <w:tbl>
      <w:tblPr>
        <w:tblW w:w="921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081C11" w14:paraId="17DD0506" w14:textId="77777777">
        <w:trPr>
          <w:trHeight w:val="806"/>
        </w:trPr>
        <w:tc>
          <w:tcPr>
            <w:tcW w:w="19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957CC" w14:textId="77777777" w:rsidR="00081C11" w:rsidRDefault="00000000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A1603" w14:textId="77777777" w:rsidR="00081C11" w:rsidRDefault="00000000">
            <w:pPr>
              <w:pStyle w:val="Standard"/>
              <w:spacing w:before="240" w:after="240"/>
              <w:jc w:val="right"/>
            </w:pPr>
            <w:r>
              <w:rPr>
                <w:rFonts w:ascii="Wingdings" w:eastAsia="Wingdings" w:hAnsi="Wingdings" w:cs="Wingdings"/>
                <w:sz w:val="22"/>
              </w:rPr>
              <w:t></w:t>
            </w:r>
          </w:p>
        </w:tc>
        <w:tc>
          <w:tcPr>
            <w:tcW w:w="21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B2FF5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B8CB0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12F1A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D941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602B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  <w:tr w:rsidR="00081C11" w14:paraId="20AC2B5A" w14:textId="77777777">
        <w:trPr>
          <w:trHeight w:val="806"/>
        </w:trPr>
        <w:tc>
          <w:tcPr>
            <w:tcW w:w="19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681E3" w14:textId="77777777" w:rsidR="00081C11" w:rsidRDefault="00081C11">
            <w:pPr>
              <w:pStyle w:val="Standard"/>
              <w:spacing w:before="240" w:after="240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1989D" w14:textId="77777777" w:rsidR="00081C11" w:rsidRDefault="00081C1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88CE2" w14:textId="77777777" w:rsidR="00081C11" w:rsidRDefault="00081C1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1AFBE" w14:textId="77777777" w:rsidR="00081C11" w:rsidRDefault="00081C1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FC63E" w14:textId="77777777" w:rsidR="00081C11" w:rsidRDefault="00081C1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51789" w14:textId="77777777" w:rsidR="00081C11" w:rsidRDefault="00081C1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15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4A289" w14:textId="77777777" w:rsidR="00081C11" w:rsidRDefault="00081C11">
            <w:pPr>
              <w:pStyle w:val="Standard"/>
              <w:spacing w:before="240" w:after="240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2BBC403A" w14:textId="2EF9AD79" w:rsidR="008A736D" w:rsidRPr="008A736D" w:rsidRDefault="008A736D" w:rsidP="008A736D">
      <w:pPr>
        <w:pStyle w:val="PargrafodaLista"/>
        <w:widowControl/>
        <w:numPr>
          <w:ilvl w:val="1"/>
          <w:numId w:val="23"/>
        </w:numPr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>
        <w:rPr>
          <w:rFonts w:ascii="Arial" w:eastAsia="Arial" w:hAnsi="Arial" w:cs="Arial"/>
          <w:b/>
          <w:sz w:val="28"/>
          <w:szCs w:val="20"/>
          <w:lang w:bidi="ar-SA"/>
        </w:rPr>
        <w:lastRenderedPageBreak/>
        <w:t xml:space="preserve"> </w:t>
      </w:r>
      <w:r w:rsidRPr="008A736D">
        <w:rPr>
          <w:rFonts w:ascii="Arial" w:eastAsia="Arial" w:hAnsi="Arial" w:cs="Arial"/>
          <w:b/>
          <w:sz w:val="28"/>
          <w:szCs w:val="20"/>
          <w:lang w:bidi="ar-SA"/>
        </w:rPr>
        <w:t>Requisito Funcional de Cliente 0</w:t>
      </w:r>
      <w:r>
        <w:rPr>
          <w:rFonts w:ascii="Arial" w:eastAsia="Arial" w:hAnsi="Arial" w:cs="Arial"/>
          <w:b/>
          <w:sz w:val="28"/>
          <w:szCs w:val="20"/>
          <w:lang w:bidi="ar-SA"/>
        </w:rPr>
        <w:t>3</w:t>
      </w:r>
      <w:r w:rsidRPr="008A736D">
        <w:rPr>
          <w:rFonts w:ascii="Arial" w:eastAsia="Arial" w:hAnsi="Arial" w:cs="Arial"/>
          <w:b/>
          <w:sz w:val="28"/>
          <w:szCs w:val="20"/>
          <w:lang w:bidi="ar-SA"/>
        </w:rPr>
        <w:t xml:space="preserve"> – Manter </w:t>
      </w:r>
      <w:r w:rsidR="00AD73B6">
        <w:rPr>
          <w:rFonts w:ascii="Arial" w:eastAsia="Arial" w:hAnsi="Arial" w:cs="Arial"/>
          <w:b/>
          <w:sz w:val="28"/>
          <w:szCs w:val="20"/>
          <w:lang w:bidi="ar-SA"/>
        </w:rPr>
        <w:t>Cidade</w:t>
      </w:r>
    </w:p>
    <w:p w14:paraId="0B127C48" w14:textId="77777777" w:rsidR="008A736D" w:rsidRPr="008A736D" w:rsidRDefault="008A736D" w:rsidP="008A736D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2E0049A6" w14:textId="281FA6D4" w:rsidR="00081C11" w:rsidRDefault="00000000" w:rsidP="008A736D">
      <w:pPr>
        <w:widowControl/>
        <w:pBdr>
          <w:top w:val="single" w:sz="4" w:space="1" w:color="000000" w:themeColor="text1"/>
          <w:bottom w:val="single" w:sz="4" w:space="1" w:color="000000" w:themeColor="text1"/>
        </w:pBdr>
        <w:suppressAutoHyphens w:val="0"/>
        <w:jc w:val="center"/>
        <w:textAlignment w:val="auto"/>
        <w:rPr>
          <w:rFonts w:hint="eastAsia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[RFS</w:t>
      </w:r>
      <w:r w:rsidR="008A736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09</w:t>
      </w:r>
      <w:proofErr w:type="gramStart"/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] Adicionar</w:t>
      </w:r>
      <w:proofErr w:type="gramEnd"/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 xml:space="preserve"> cidade</w:t>
      </w:r>
    </w:p>
    <w:p w14:paraId="5C162DFC" w14:textId="77777777" w:rsidR="00081C11" w:rsidRDefault="00000000" w:rsidP="008A736D">
      <w:pPr>
        <w:widowControl/>
        <w:suppressAutoHyphens w:val="0"/>
        <w:jc w:val="center"/>
        <w:textAlignment w:val="auto"/>
        <w:rPr>
          <w:rFonts w:hint="eastAsi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Agentes: Usuário Administrador</w:t>
      </w:r>
    </w:p>
    <w:p w14:paraId="59EEFDBA" w14:textId="77777777" w:rsidR="00081C11" w:rsidRDefault="00081C11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4088B8F7" w14:textId="4FB4EAED" w:rsidR="00081C11" w:rsidRDefault="00000000">
      <w:pPr>
        <w:widowControl/>
        <w:suppressAutoHyphens w:val="0"/>
        <w:textAlignment w:val="auto"/>
        <w:rPr>
          <w:rFonts w:hint="eastAsi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O sistema deve permitir adicionar uma cidade, onde o aplicativo irá funcionar. Os dados para serem adicionados estão descritos na Tabela 00</w:t>
      </w:r>
      <w:r w:rsidR="00AD73B6"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5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.</w:t>
      </w:r>
    </w:p>
    <w:p w14:paraId="582CA0E3" w14:textId="77777777" w:rsidR="00081C11" w:rsidRDefault="00081C11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43251768" w14:textId="1D3BEB6E" w:rsidR="00081C11" w:rsidRDefault="00000000">
      <w:pPr>
        <w:widowControl/>
        <w:suppressAutoHyphens w:val="0"/>
        <w:jc w:val="center"/>
        <w:textAlignment w:val="auto"/>
        <w:rPr>
          <w:rFonts w:hint="eastAsia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US" w:bidi="ar-SA"/>
        </w:rPr>
        <w:t>Tabela 00</w:t>
      </w:r>
      <w:r w:rsidR="00AD73B6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US" w:bidi="ar-SA"/>
        </w:rPr>
        <w:t>5</w:t>
      </w:r>
      <w: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US" w:bidi="ar-SA"/>
        </w:rPr>
        <w:t xml:space="preserve"> – Dados para adição do local.</w:t>
      </w:r>
    </w:p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8"/>
        <w:gridCol w:w="8164"/>
      </w:tblGrid>
      <w:tr w:rsidR="00081C11" w14:paraId="1FBA170E" w14:textId="77777777" w:rsidTr="008A736D"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FBCB0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Cidade</w:t>
            </w:r>
            <w:proofErr w:type="spellEnd"/>
          </w:p>
        </w:tc>
        <w:tc>
          <w:tcPr>
            <w:tcW w:w="8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65F7C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Espaço aberto. Nome da cidade.</w:t>
            </w:r>
          </w:p>
        </w:tc>
      </w:tr>
      <w:tr w:rsidR="00081C11" w14:paraId="645ECEA8" w14:textId="77777777" w:rsidTr="008A736D"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32E9B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Estado</w:t>
            </w:r>
          </w:p>
        </w:tc>
        <w:tc>
          <w:tcPr>
            <w:tcW w:w="8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FC4D5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Espaço fechado. Os 26 estados brasileiros e o Distrito Federal.</w:t>
            </w:r>
          </w:p>
        </w:tc>
      </w:tr>
    </w:tbl>
    <w:p w14:paraId="242AF47A" w14:textId="77777777" w:rsidR="00081C11" w:rsidRDefault="00081C11">
      <w:pPr>
        <w:pStyle w:val="Textbody"/>
        <w:rPr>
          <w:rFonts w:ascii="Arial" w:hAnsi="Arial" w:cs="Arial"/>
          <w:i w:val="0"/>
          <w:iCs w:val="0"/>
          <w:sz w:val="22"/>
        </w:rPr>
      </w:pPr>
    </w:p>
    <w:tbl>
      <w:tblPr>
        <w:tblW w:w="921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081C11" w14:paraId="1DEAD340" w14:textId="77777777">
        <w:trPr>
          <w:trHeight w:val="806"/>
        </w:trPr>
        <w:tc>
          <w:tcPr>
            <w:tcW w:w="19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19FF3" w14:textId="77777777" w:rsidR="00081C11" w:rsidRDefault="00000000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1E686" w14:textId="77777777" w:rsidR="00081C11" w:rsidRDefault="00000000">
            <w:pPr>
              <w:pStyle w:val="Standard"/>
              <w:spacing w:before="240" w:after="240"/>
              <w:jc w:val="right"/>
            </w:pPr>
            <w:r>
              <w:rPr>
                <w:rFonts w:ascii="Wingdings" w:eastAsia="Wingdings" w:hAnsi="Wingdings" w:cs="Wingdings"/>
                <w:sz w:val="22"/>
              </w:rPr>
              <w:t></w:t>
            </w:r>
          </w:p>
        </w:tc>
        <w:tc>
          <w:tcPr>
            <w:tcW w:w="21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573D4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95AFF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486FC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B3AAD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6EEFB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54B6FD57" w14:textId="77777777" w:rsidR="00081C11" w:rsidRDefault="00081C11">
      <w:pPr>
        <w:pStyle w:val="Textbody"/>
        <w:rPr>
          <w:rFonts w:ascii="Arial" w:hAnsi="Arial" w:cs="Arial"/>
          <w:i w:val="0"/>
          <w:iCs w:val="0"/>
          <w:sz w:val="22"/>
        </w:rPr>
      </w:pPr>
    </w:p>
    <w:p w14:paraId="0B21CA33" w14:textId="34C9D2BE" w:rsidR="00081C11" w:rsidRDefault="00000000" w:rsidP="008A736D">
      <w:pPr>
        <w:widowControl/>
        <w:pBdr>
          <w:top w:val="single" w:sz="4" w:space="1" w:color="000000" w:themeColor="text1"/>
          <w:bottom w:val="single" w:sz="4" w:space="1" w:color="000000" w:themeColor="text1"/>
        </w:pBdr>
        <w:suppressAutoHyphens w:val="0"/>
        <w:jc w:val="center"/>
        <w:textAlignment w:val="auto"/>
        <w:rPr>
          <w:rFonts w:hint="eastAsia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[RFS1</w:t>
      </w:r>
      <w:r w:rsidR="008A736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0</w:t>
      </w:r>
      <w:proofErr w:type="gramStart"/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] Listar</w:t>
      </w:r>
      <w:proofErr w:type="gramEnd"/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 xml:space="preserve"> cidades</w:t>
      </w:r>
    </w:p>
    <w:p w14:paraId="2A56C6F8" w14:textId="77777777" w:rsidR="00081C11" w:rsidRDefault="00000000" w:rsidP="008A736D">
      <w:pPr>
        <w:widowControl/>
        <w:suppressAutoHyphens w:val="0"/>
        <w:jc w:val="center"/>
        <w:textAlignment w:val="auto"/>
        <w:rPr>
          <w:rFonts w:hint="eastAsi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Agentes: Usuário Simples, Usuário Administrador</w:t>
      </w:r>
    </w:p>
    <w:p w14:paraId="5E1BD3A9" w14:textId="77777777" w:rsidR="00081C11" w:rsidRDefault="00081C11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0094D8B4" w14:textId="2BA2DBAF" w:rsidR="00081C11" w:rsidRPr="008A736D" w:rsidRDefault="00000000">
      <w:pPr>
        <w:widowControl/>
        <w:suppressAutoHyphens w:val="0"/>
        <w:textAlignment w:val="auto"/>
        <w:rPr>
          <w:rFonts w:hint="eastAsi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O sistema deve listar todas as cidades adicionadas. </w:t>
      </w:r>
    </w:p>
    <w:tbl>
      <w:tblPr>
        <w:tblW w:w="921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081C11" w14:paraId="0B5969C7" w14:textId="77777777">
        <w:trPr>
          <w:trHeight w:val="806"/>
        </w:trPr>
        <w:tc>
          <w:tcPr>
            <w:tcW w:w="19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A1B6C" w14:textId="77777777" w:rsidR="00081C11" w:rsidRDefault="00000000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AFA9D" w14:textId="77777777" w:rsidR="00081C11" w:rsidRDefault="00000000">
            <w:pPr>
              <w:pStyle w:val="Standard"/>
              <w:spacing w:before="240" w:after="240"/>
              <w:jc w:val="right"/>
            </w:pPr>
            <w:r>
              <w:rPr>
                <w:rFonts w:ascii="Wingdings" w:eastAsia="Wingdings" w:hAnsi="Wingdings" w:cs="Wingdings"/>
                <w:sz w:val="22"/>
              </w:rPr>
              <w:t></w:t>
            </w:r>
          </w:p>
        </w:tc>
        <w:tc>
          <w:tcPr>
            <w:tcW w:w="21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D526B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FB699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D02B7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1F7E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AE5AA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003BA18F" w14:textId="77777777" w:rsidR="00081C11" w:rsidRDefault="00081C11" w:rsidP="008A736D">
      <w:pPr>
        <w:widowControl/>
        <w:suppressAutoHyphens w:val="0"/>
        <w:jc w:val="center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0AB18926" w14:textId="25CACF6B" w:rsidR="00081C11" w:rsidRDefault="00000000" w:rsidP="008A736D">
      <w:pPr>
        <w:widowControl/>
        <w:pBdr>
          <w:top w:val="single" w:sz="4" w:space="1" w:color="000000" w:themeColor="text1"/>
          <w:bottom w:val="single" w:sz="4" w:space="1" w:color="000000" w:themeColor="text1"/>
        </w:pBdr>
        <w:suppressAutoHyphens w:val="0"/>
        <w:jc w:val="center"/>
        <w:textAlignment w:val="auto"/>
        <w:rPr>
          <w:rFonts w:hint="eastAsia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[RFS1</w:t>
      </w:r>
      <w:r w:rsidR="008A736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1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] Remoção de cidades</w:t>
      </w:r>
    </w:p>
    <w:p w14:paraId="57E73200" w14:textId="77777777" w:rsidR="00081C11" w:rsidRDefault="00000000" w:rsidP="008A736D">
      <w:pPr>
        <w:widowControl/>
        <w:suppressAutoHyphens w:val="0"/>
        <w:jc w:val="center"/>
        <w:textAlignment w:val="auto"/>
        <w:rPr>
          <w:rFonts w:hint="eastAsi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Agentes: Usuário Administrador</w:t>
      </w:r>
    </w:p>
    <w:p w14:paraId="5B75FEE2" w14:textId="77777777" w:rsidR="00081C11" w:rsidRDefault="00081C11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58C00D4D" w14:textId="77777777" w:rsidR="00081C11" w:rsidRDefault="00000000">
      <w:pPr>
        <w:widowControl/>
        <w:suppressAutoHyphens w:val="0"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O sistema deve permitir que o usuário administrador remova a cidade do sistema em dois passos: inserir a sua senha e depois confirmar o nome e estado da cidade.</w:t>
      </w:r>
    </w:p>
    <w:tbl>
      <w:tblPr>
        <w:tblW w:w="921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081C11" w14:paraId="25803F70" w14:textId="77777777">
        <w:trPr>
          <w:trHeight w:val="806"/>
        </w:trPr>
        <w:tc>
          <w:tcPr>
            <w:tcW w:w="19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B1DB6" w14:textId="77777777" w:rsidR="00081C11" w:rsidRDefault="00000000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FA7AF" w14:textId="77777777" w:rsidR="00081C11" w:rsidRDefault="00000000">
            <w:pPr>
              <w:pStyle w:val="Standard"/>
              <w:spacing w:before="240" w:after="240"/>
              <w:jc w:val="right"/>
            </w:pPr>
            <w:r>
              <w:rPr>
                <w:rFonts w:ascii="Wingdings" w:eastAsia="Wingdings" w:hAnsi="Wingdings" w:cs="Wingdings"/>
                <w:sz w:val="22"/>
              </w:rPr>
              <w:t></w:t>
            </w:r>
          </w:p>
        </w:tc>
        <w:tc>
          <w:tcPr>
            <w:tcW w:w="21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0B2E0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B0E18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89CF0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98485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DBA49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2027278E" w14:textId="75DE8FE6" w:rsidR="008A736D" w:rsidRPr="008A736D" w:rsidRDefault="008A736D" w:rsidP="008A736D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bookmarkStart w:id="13" w:name="_Hlk121235130"/>
      <w:r>
        <w:rPr>
          <w:rFonts w:ascii="Arial" w:eastAsia="Arial" w:hAnsi="Arial" w:cs="Arial"/>
          <w:b/>
          <w:sz w:val="28"/>
          <w:szCs w:val="20"/>
          <w:lang w:bidi="ar-SA"/>
        </w:rPr>
        <w:t>3.4</w:t>
      </w:r>
      <w:r w:rsidRPr="008A736D">
        <w:rPr>
          <w:rFonts w:ascii="Arial" w:eastAsia="Arial" w:hAnsi="Arial" w:cs="Arial"/>
          <w:b/>
          <w:sz w:val="28"/>
          <w:szCs w:val="20"/>
          <w:lang w:bidi="ar-SA"/>
        </w:rPr>
        <w:t xml:space="preserve"> Requisito Funcional de Cliente 0</w:t>
      </w:r>
      <w:r>
        <w:rPr>
          <w:rFonts w:ascii="Arial" w:eastAsia="Arial" w:hAnsi="Arial" w:cs="Arial"/>
          <w:b/>
          <w:sz w:val="28"/>
          <w:szCs w:val="20"/>
          <w:lang w:bidi="ar-SA"/>
        </w:rPr>
        <w:t>4</w:t>
      </w:r>
      <w:r w:rsidRPr="008A736D">
        <w:rPr>
          <w:rFonts w:ascii="Arial" w:eastAsia="Arial" w:hAnsi="Arial" w:cs="Arial"/>
          <w:b/>
          <w:sz w:val="28"/>
          <w:szCs w:val="20"/>
          <w:lang w:bidi="ar-SA"/>
        </w:rPr>
        <w:t xml:space="preserve"> – Manter </w:t>
      </w:r>
      <w:r>
        <w:rPr>
          <w:rFonts w:ascii="Arial" w:eastAsia="Arial" w:hAnsi="Arial" w:cs="Arial"/>
          <w:b/>
          <w:sz w:val="28"/>
          <w:szCs w:val="20"/>
          <w:lang w:bidi="ar-SA"/>
        </w:rPr>
        <w:t>Aluguel</w:t>
      </w:r>
    </w:p>
    <w:bookmarkEnd w:id="13"/>
    <w:p w14:paraId="294A3D87" w14:textId="77777777" w:rsidR="008A736D" w:rsidRDefault="008A736D">
      <w:pPr>
        <w:widowControl/>
        <w:suppressAutoHyphens w:val="0"/>
        <w:textAlignment w:val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</w:pPr>
    </w:p>
    <w:p w14:paraId="50D6A54F" w14:textId="1357E6BE" w:rsidR="00081C11" w:rsidRDefault="00000000" w:rsidP="008A736D">
      <w:pPr>
        <w:widowControl/>
        <w:pBdr>
          <w:top w:val="single" w:sz="4" w:space="1" w:color="000000" w:themeColor="text1"/>
          <w:bottom w:val="single" w:sz="4" w:space="1" w:color="000000" w:themeColor="text1"/>
        </w:pBdr>
        <w:suppressAutoHyphens w:val="0"/>
        <w:jc w:val="center"/>
        <w:textAlignment w:val="auto"/>
        <w:rPr>
          <w:rFonts w:hint="eastAsia"/>
        </w:rPr>
      </w:pPr>
      <w:r w:rsidRPr="008A736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[RFS1</w:t>
      </w:r>
      <w:r w:rsidR="008A736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2</w:t>
      </w:r>
      <w:r w:rsidRPr="008A736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] Criar Aluguel</w:t>
      </w:r>
    </w:p>
    <w:p w14:paraId="5590B924" w14:textId="77777777" w:rsidR="00081C11" w:rsidRDefault="00000000" w:rsidP="008A736D">
      <w:pPr>
        <w:widowControl/>
        <w:suppressAutoHyphens w:val="0"/>
        <w:jc w:val="center"/>
        <w:textAlignment w:val="auto"/>
        <w:rPr>
          <w:rFonts w:hint="eastAsia"/>
        </w:rPr>
      </w:pPr>
      <w:r w:rsidRPr="008A736D"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Agentes: Usuário Simples, Usuário Administrador</w:t>
      </w:r>
    </w:p>
    <w:p w14:paraId="2C1B7412" w14:textId="77777777" w:rsidR="00081C11" w:rsidRPr="008A736D" w:rsidRDefault="00081C11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34408FC9" w14:textId="46101B23" w:rsidR="00081C11" w:rsidRDefault="00000000" w:rsidP="008A736D">
      <w:pPr>
        <w:widowControl/>
        <w:suppressAutoHyphens w:val="0"/>
        <w:jc w:val="both"/>
        <w:textAlignment w:val="auto"/>
        <w:rPr>
          <w:rFonts w:hint="eastAsi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O sistema deve criar uma relação aluguel entre usuário locador e a entidade bicicleta sendo alugada. O campo Valor na Tabela 00</w:t>
      </w:r>
      <w:r w:rsidR="008A736D"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6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 xml:space="preserve"> deve ser atualizado a cada hora, somando o preço da entidade bicicleta ao valor atual. </w:t>
      </w:r>
    </w:p>
    <w:p w14:paraId="2BD8E32B" w14:textId="77777777" w:rsidR="00081C11" w:rsidRDefault="00081C11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3A8FB799" w14:textId="29D67B69" w:rsidR="00081C11" w:rsidRDefault="00000000">
      <w:pPr>
        <w:widowControl/>
        <w:suppressAutoHyphens w:val="0"/>
        <w:jc w:val="center"/>
        <w:textAlignment w:val="auto"/>
        <w:rPr>
          <w:rFonts w:hint="eastAsia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US" w:bidi="ar-SA"/>
        </w:rPr>
        <w:t>Tabela 00</w:t>
      </w:r>
      <w:r w:rsidR="008A736D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US" w:bidi="ar-SA"/>
        </w:rPr>
        <w:t>6</w:t>
      </w:r>
      <w: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US" w:bidi="ar-SA"/>
        </w:rPr>
        <w:t xml:space="preserve"> – Dados para adição do local.</w:t>
      </w:r>
    </w:p>
    <w:tbl>
      <w:tblPr>
        <w:tblW w:w="90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7"/>
        <w:gridCol w:w="8063"/>
      </w:tblGrid>
      <w:tr w:rsidR="00081C11" w14:paraId="3BF0CA81" w14:textId="77777777"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32D4B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Usuário</w:t>
            </w:r>
            <w:proofErr w:type="spellEnd"/>
          </w:p>
        </w:tc>
        <w:tc>
          <w:tcPr>
            <w:tcW w:w="8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D5F60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Campo fechado. Nome do usuário locador.</w:t>
            </w:r>
          </w:p>
        </w:tc>
      </w:tr>
      <w:tr w:rsidR="00081C11" w14:paraId="0A6A0F60" w14:textId="77777777"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58E88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Bicicleta</w:t>
            </w:r>
          </w:p>
        </w:tc>
        <w:tc>
          <w:tcPr>
            <w:tcW w:w="8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9BED0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>Campo fechado. ID da bicicleta, fornecida pela Tabela 004.</w:t>
            </w:r>
          </w:p>
        </w:tc>
      </w:tr>
      <w:tr w:rsidR="00081C11" w14:paraId="4BD9875C" w14:textId="77777777"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C993D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lastRenderedPageBreak/>
              <w:t>Valor</w:t>
            </w:r>
          </w:p>
        </w:tc>
        <w:tc>
          <w:tcPr>
            <w:tcW w:w="8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77F4" w14:textId="77777777" w:rsidR="00081C11" w:rsidRDefault="00000000">
            <w:pPr>
              <w:widowControl/>
              <w:suppressAutoHyphens w:val="0"/>
              <w:textAlignment w:val="auto"/>
              <w:rPr>
                <w:rFonts w:hint="eastAsi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US" w:bidi="ar-SA"/>
              </w:rPr>
              <w:t xml:space="preserve">Campo fechado. Preço fornecido pela Tabela 004, automaticamente atualizado a cada hora pela regra fornecida pelo RFS16.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Deve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ser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iniciado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com o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preço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simples.</w:t>
            </w:r>
          </w:p>
        </w:tc>
      </w:tr>
    </w:tbl>
    <w:p w14:paraId="732AA557" w14:textId="77777777" w:rsidR="00081C11" w:rsidRDefault="00081C11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tbl>
      <w:tblPr>
        <w:tblW w:w="921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081C11" w14:paraId="391BD2C6" w14:textId="77777777">
        <w:trPr>
          <w:trHeight w:val="806"/>
        </w:trPr>
        <w:tc>
          <w:tcPr>
            <w:tcW w:w="19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60167" w14:textId="77777777" w:rsidR="00081C11" w:rsidRDefault="00000000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09D90" w14:textId="77777777" w:rsidR="00081C11" w:rsidRDefault="00000000">
            <w:pPr>
              <w:pStyle w:val="Standard"/>
              <w:spacing w:before="240" w:after="240"/>
              <w:jc w:val="right"/>
            </w:pPr>
            <w:r>
              <w:rPr>
                <w:rFonts w:ascii="Wingdings" w:eastAsia="Wingdings" w:hAnsi="Wingdings" w:cs="Wingdings"/>
                <w:sz w:val="22"/>
              </w:rPr>
              <w:t></w:t>
            </w:r>
          </w:p>
        </w:tc>
        <w:tc>
          <w:tcPr>
            <w:tcW w:w="21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992A7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BD560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5B35F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F01C7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406F6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7B71D3BD" w14:textId="77777777" w:rsidR="00081C11" w:rsidRDefault="00081C11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58D4E362" w14:textId="4EAC8B7B" w:rsidR="00081C11" w:rsidRDefault="00000000" w:rsidP="008A736D">
      <w:pPr>
        <w:widowControl/>
        <w:pBdr>
          <w:top w:val="single" w:sz="4" w:space="1" w:color="000000" w:themeColor="text1"/>
          <w:bottom w:val="single" w:sz="4" w:space="1" w:color="000000" w:themeColor="text1"/>
        </w:pBdr>
        <w:suppressAutoHyphens w:val="0"/>
        <w:jc w:val="center"/>
        <w:textAlignment w:val="auto"/>
        <w:rPr>
          <w:rFonts w:hint="eastAsia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 w:eastAsia="en-US" w:bidi="ar-SA"/>
        </w:rPr>
        <w:t>[RFS1</w:t>
      </w:r>
      <w:r w:rsidR="00AD73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 w:eastAsia="en-US" w:bidi="ar-SA"/>
        </w:rPr>
        <w:t>3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 w:eastAsia="en-US" w:bidi="ar-SA"/>
        </w:rPr>
        <w:t xml:space="preserve">] Lista de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 w:eastAsia="en-US" w:bidi="ar-SA"/>
        </w:rPr>
        <w:t>aluguel</w:t>
      </w:r>
      <w:proofErr w:type="spellEnd"/>
    </w:p>
    <w:p w14:paraId="7A240BD4" w14:textId="77777777" w:rsidR="00081C11" w:rsidRDefault="00000000" w:rsidP="008A736D">
      <w:pPr>
        <w:widowControl/>
        <w:suppressAutoHyphens w:val="0"/>
        <w:jc w:val="center"/>
        <w:textAlignment w:val="auto"/>
        <w:rPr>
          <w:rFonts w:hint="eastAsia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Agentes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Usuário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 xml:space="preserve"> Simples</w:t>
      </w:r>
    </w:p>
    <w:p w14:paraId="53E6AD10" w14:textId="77777777" w:rsidR="00081C11" w:rsidRDefault="00081C11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14:paraId="538A3220" w14:textId="77777777" w:rsidR="00081C11" w:rsidRDefault="00000000">
      <w:pPr>
        <w:widowControl/>
        <w:suppressAutoHyphens w:val="0"/>
        <w:textAlignment w:val="auto"/>
        <w:rPr>
          <w:rFonts w:hint="eastAsi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O sistema deve gerar uma lista com as bicicletas alugadas não pagas do usuário locador, com o preço ajustado para o dado preço definido na Tabela 005 vezes o número de horas de posse. </w:t>
      </w:r>
    </w:p>
    <w:tbl>
      <w:tblPr>
        <w:tblW w:w="921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081C11" w14:paraId="72287AFC" w14:textId="77777777">
        <w:trPr>
          <w:trHeight w:val="806"/>
        </w:trPr>
        <w:tc>
          <w:tcPr>
            <w:tcW w:w="19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1E45E" w14:textId="77777777" w:rsidR="00081C11" w:rsidRDefault="00000000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2D5D1" w14:textId="77777777" w:rsidR="00081C11" w:rsidRDefault="00000000">
            <w:pPr>
              <w:pStyle w:val="Standard"/>
              <w:spacing w:before="240" w:after="240"/>
              <w:jc w:val="right"/>
            </w:pPr>
            <w:r>
              <w:rPr>
                <w:rFonts w:ascii="Wingdings" w:eastAsia="Wingdings" w:hAnsi="Wingdings" w:cs="Wingdings"/>
                <w:sz w:val="22"/>
              </w:rPr>
              <w:t></w:t>
            </w:r>
          </w:p>
        </w:tc>
        <w:tc>
          <w:tcPr>
            <w:tcW w:w="21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1B3E0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E8971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B918F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C0F29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E8D89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16031AEC" w14:textId="77777777" w:rsidR="00081C11" w:rsidRDefault="00000000">
      <w:pPr>
        <w:widowControl/>
        <w:suppressAutoHyphens w:val="0"/>
        <w:textAlignment w:val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 xml:space="preserve"> </w:t>
      </w:r>
    </w:p>
    <w:p w14:paraId="102C8F80" w14:textId="799C1673" w:rsidR="00081C11" w:rsidRDefault="00000000" w:rsidP="00AD73B6">
      <w:pPr>
        <w:widowControl/>
        <w:pBdr>
          <w:top w:val="single" w:sz="4" w:space="1" w:color="000000" w:themeColor="text1"/>
          <w:bottom w:val="single" w:sz="4" w:space="1" w:color="000000" w:themeColor="text1"/>
        </w:pBdr>
        <w:suppressAutoHyphens w:val="0"/>
        <w:jc w:val="center"/>
        <w:textAlignment w:val="auto"/>
        <w:rPr>
          <w:rFonts w:hint="eastAsia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 w:eastAsia="en-US" w:bidi="ar-SA"/>
        </w:rPr>
        <w:t>[RFS1</w:t>
      </w:r>
      <w:r w:rsidR="00AD73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 w:eastAsia="en-US" w:bidi="ar-SA"/>
        </w:rPr>
        <w:t>4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 w:eastAsia="en-US" w:bidi="ar-SA"/>
        </w:rPr>
        <w:t xml:space="preserve">] </w:t>
      </w:r>
      <w:proofErr w:type="spellStart"/>
      <w:r w:rsidR="00AD73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 w:eastAsia="en-US" w:bidi="ar-SA"/>
        </w:rPr>
        <w:t>Remoção</w:t>
      </w:r>
      <w:proofErr w:type="spellEnd"/>
      <w:r w:rsidR="00AD73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 w:eastAsia="en-US" w:bidi="ar-SA"/>
        </w:rPr>
        <w:t xml:space="preserve"> de </w:t>
      </w:r>
      <w:proofErr w:type="spellStart"/>
      <w:r w:rsidR="00AD73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 w:eastAsia="en-US" w:bidi="ar-SA"/>
        </w:rPr>
        <w:t>Aluguel</w:t>
      </w:r>
      <w:proofErr w:type="spellEnd"/>
    </w:p>
    <w:p w14:paraId="1889EB15" w14:textId="77777777" w:rsidR="00081C11" w:rsidRDefault="00000000" w:rsidP="00AD73B6">
      <w:pPr>
        <w:widowControl/>
        <w:suppressAutoHyphens w:val="0"/>
        <w:jc w:val="center"/>
        <w:textAlignment w:val="auto"/>
        <w:rPr>
          <w:rFonts w:hint="eastAsia"/>
        </w:rPr>
      </w:pPr>
      <w:r w:rsidRPr="00AD73B6"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Agentes: Usuário Simples, Usuário Administrador</w:t>
      </w:r>
    </w:p>
    <w:p w14:paraId="7E0C4656" w14:textId="77777777" w:rsidR="00081C11" w:rsidRPr="00AD73B6" w:rsidRDefault="00081C11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37F35CE9" w14:textId="68006185" w:rsidR="00081C11" w:rsidRDefault="00000000">
      <w:pPr>
        <w:widowControl/>
        <w:suppressAutoHyphens w:val="0"/>
        <w:textAlignment w:val="auto"/>
        <w:rPr>
          <w:rFonts w:hint="eastAsi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 xml:space="preserve">O sistema deverá </w:t>
      </w:r>
      <w:r w:rsidR="00AD73B6"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permitir a exclusão do relacionamento de aluguel uma vez que ele foi completado.</w:t>
      </w:r>
    </w:p>
    <w:tbl>
      <w:tblPr>
        <w:tblW w:w="921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081C11" w14:paraId="18F643EE" w14:textId="77777777">
        <w:trPr>
          <w:trHeight w:val="806"/>
        </w:trPr>
        <w:tc>
          <w:tcPr>
            <w:tcW w:w="19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0204D" w14:textId="77777777" w:rsidR="00081C11" w:rsidRDefault="00000000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3F2A7" w14:textId="77777777" w:rsidR="00081C11" w:rsidRDefault="00000000">
            <w:pPr>
              <w:pStyle w:val="Standard"/>
              <w:spacing w:before="240" w:after="240"/>
              <w:jc w:val="right"/>
            </w:pPr>
            <w:r>
              <w:rPr>
                <w:rFonts w:ascii="Wingdings" w:eastAsia="Wingdings" w:hAnsi="Wingdings" w:cs="Wingdings"/>
                <w:sz w:val="22"/>
              </w:rPr>
              <w:t></w:t>
            </w:r>
          </w:p>
        </w:tc>
        <w:tc>
          <w:tcPr>
            <w:tcW w:w="21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0D1D9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F623A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8103A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37404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66324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3A98D1DC" w14:textId="77777777" w:rsidR="00081C11" w:rsidRDefault="00081C11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13B7BAF1" w14:textId="681BAC4D" w:rsidR="00081C11" w:rsidRDefault="00000000" w:rsidP="00AD73B6">
      <w:pPr>
        <w:widowControl/>
        <w:pBdr>
          <w:top w:val="single" w:sz="4" w:space="1" w:color="000000" w:themeColor="text1"/>
          <w:bottom w:val="single" w:sz="4" w:space="1" w:color="000000" w:themeColor="text1"/>
        </w:pBdr>
        <w:suppressAutoHyphens w:val="0"/>
        <w:jc w:val="center"/>
        <w:textAlignment w:val="auto"/>
        <w:rPr>
          <w:rFonts w:hint="eastAsia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 w:eastAsia="en-US" w:bidi="ar-SA"/>
        </w:rPr>
        <w:t>[RFS1</w:t>
      </w:r>
      <w:r w:rsidR="00AD73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 w:eastAsia="en-US" w:bidi="ar-SA"/>
        </w:rPr>
        <w:t>5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 w:eastAsia="en-US" w:bidi="ar-SA"/>
        </w:rPr>
        <w:t xml:space="preserve">]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 w:eastAsia="en-US" w:bidi="ar-SA"/>
        </w:rPr>
        <w:t>Pagar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 w:eastAsia="en-US" w:bidi="ar-SA"/>
        </w:rPr>
        <w:t>Aluguel</w:t>
      </w:r>
      <w:proofErr w:type="spellEnd"/>
    </w:p>
    <w:p w14:paraId="0A8B771C" w14:textId="77777777" w:rsidR="00081C11" w:rsidRDefault="00000000" w:rsidP="00AD73B6">
      <w:pPr>
        <w:widowControl/>
        <w:suppressAutoHyphens w:val="0"/>
        <w:jc w:val="center"/>
        <w:textAlignment w:val="auto"/>
        <w:rPr>
          <w:rFonts w:hint="eastAsia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Agentes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Usuário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 xml:space="preserve"> Simples, </w:t>
      </w:r>
      <w:proofErr w:type="spellStart"/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Usuário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Administrador</w:t>
      </w:r>
      <w:proofErr w:type="spellEnd"/>
    </w:p>
    <w:p w14:paraId="2365328F" w14:textId="77777777" w:rsidR="00081C11" w:rsidRDefault="00081C11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14:paraId="7C515310" w14:textId="77777777" w:rsidR="00081C11" w:rsidRDefault="00000000">
      <w:pPr>
        <w:widowControl/>
        <w:suppressAutoHyphens w:val="0"/>
        <w:textAlignment w:val="auto"/>
        <w:rPr>
          <w:rFonts w:hint="eastAsi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O sistema deve aceitar transações de pagamento entre dois usuários via PIX. Caso o locatário confirme a entrega da bicicleta, o pagamento é aceito.</w:t>
      </w:r>
    </w:p>
    <w:p w14:paraId="56EC9914" w14:textId="77777777" w:rsidR="00081C11" w:rsidRDefault="00081C11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tbl>
      <w:tblPr>
        <w:tblW w:w="921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081C11" w14:paraId="72E4A326" w14:textId="77777777">
        <w:trPr>
          <w:trHeight w:val="882"/>
        </w:trPr>
        <w:tc>
          <w:tcPr>
            <w:tcW w:w="19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96F4E" w14:textId="77777777" w:rsidR="00081C11" w:rsidRDefault="00000000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FD169" w14:textId="77777777" w:rsidR="00081C11" w:rsidRDefault="00000000">
            <w:pPr>
              <w:pStyle w:val="Standard"/>
              <w:spacing w:before="240" w:after="240"/>
              <w:jc w:val="right"/>
            </w:pPr>
            <w:r>
              <w:rPr>
                <w:rFonts w:ascii="Wingdings" w:eastAsia="Wingdings" w:hAnsi="Wingdings" w:cs="Wingdings"/>
                <w:sz w:val="22"/>
              </w:rPr>
              <w:t></w:t>
            </w:r>
          </w:p>
        </w:tc>
        <w:tc>
          <w:tcPr>
            <w:tcW w:w="21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18D53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77D5E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185A4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0E694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A9B4C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4853E243" w14:textId="3181CB5D" w:rsidR="00081C11" w:rsidRDefault="00000000" w:rsidP="00AD73B6">
      <w:pPr>
        <w:widowControl/>
        <w:pBdr>
          <w:top w:val="single" w:sz="4" w:space="1" w:color="000000" w:themeColor="text1"/>
          <w:bottom w:val="single" w:sz="4" w:space="1" w:color="000000" w:themeColor="text1"/>
        </w:pBdr>
        <w:suppressAutoHyphens w:val="0"/>
        <w:jc w:val="center"/>
        <w:textAlignment w:val="auto"/>
        <w:rPr>
          <w:rFonts w:hint="eastAsia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 w:eastAsia="en-US" w:bidi="ar-SA"/>
        </w:rPr>
        <w:t>[RFS</w:t>
      </w:r>
      <w:r w:rsidR="00AD73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 w:eastAsia="en-US" w:bidi="ar-SA"/>
        </w:rPr>
        <w:t>16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 w:eastAsia="en-US" w:bidi="ar-SA"/>
        </w:rPr>
        <w:t xml:space="preserve">]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 w:eastAsia="en-US" w:bidi="ar-SA"/>
        </w:rPr>
        <w:t>Histórico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 w:eastAsia="en-US" w:bidi="ar-SA"/>
        </w:rPr>
        <w:t xml:space="preserve"> de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 w:eastAsia="en-US" w:bidi="ar-SA"/>
        </w:rPr>
        <w:t>Aluguel</w:t>
      </w:r>
      <w:proofErr w:type="spellEnd"/>
    </w:p>
    <w:p w14:paraId="551C0F1D" w14:textId="77777777" w:rsidR="00081C11" w:rsidRDefault="00000000" w:rsidP="00AD73B6">
      <w:pPr>
        <w:widowControl/>
        <w:suppressAutoHyphens w:val="0"/>
        <w:jc w:val="center"/>
        <w:textAlignment w:val="auto"/>
        <w:rPr>
          <w:rFonts w:hint="eastAsia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Agentes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Usuário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 xml:space="preserve"> Simples, </w:t>
      </w:r>
      <w:proofErr w:type="spellStart"/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Usuário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en-US" w:bidi="ar-SA"/>
        </w:rPr>
        <w:t>Administrador</w:t>
      </w:r>
      <w:proofErr w:type="spellEnd"/>
    </w:p>
    <w:p w14:paraId="307C9F28" w14:textId="77777777" w:rsidR="00081C11" w:rsidRDefault="00081C11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14:paraId="37F29048" w14:textId="77777777" w:rsidR="00081C11" w:rsidRDefault="00000000">
      <w:pPr>
        <w:widowControl/>
        <w:suppressAutoHyphens w:val="0"/>
        <w:textAlignment w:val="auto"/>
        <w:rPr>
          <w:rFonts w:hint="eastAsi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O sistema deve gerar um histórico das bicicletas alugadas, quanto tempo foram alugadas e quanto dinheiro foi pago pela locação. </w:t>
      </w:r>
    </w:p>
    <w:p w14:paraId="6F95F052" w14:textId="77777777" w:rsidR="00081C11" w:rsidRDefault="00081C11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tbl>
      <w:tblPr>
        <w:tblW w:w="921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081C11" w14:paraId="272C23DC" w14:textId="77777777">
        <w:trPr>
          <w:trHeight w:val="806"/>
        </w:trPr>
        <w:tc>
          <w:tcPr>
            <w:tcW w:w="19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175A5" w14:textId="77777777" w:rsidR="00081C11" w:rsidRDefault="00000000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B1E86" w14:textId="77777777" w:rsidR="00081C11" w:rsidRDefault="00000000">
            <w:pPr>
              <w:pStyle w:val="Standard"/>
              <w:spacing w:before="240" w:after="240"/>
              <w:jc w:val="right"/>
            </w:pPr>
            <w:r>
              <w:rPr>
                <w:rFonts w:ascii="Wingdings" w:eastAsia="Wingdings" w:hAnsi="Wingdings" w:cs="Wingdings"/>
                <w:sz w:val="22"/>
              </w:rPr>
              <w:t></w:t>
            </w:r>
          </w:p>
        </w:tc>
        <w:tc>
          <w:tcPr>
            <w:tcW w:w="21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EBD85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94BB2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99DDF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A1BF3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F0C00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08711E1B" w14:textId="61148D4C" w:rsidR="00081C11" w:rsidRDefault="00000000" w:rsidP="00384F9C">
      <w:pPr>
        <w:widowControl/>
        <w:pBdr>
          <w:top w:val="single" w:sz="4" w:space="1" w:color="000000" w:themeColor="text1"/>
          <w:bottom w:val="single" w:sz="4" w:space="1" w:color="000000" w:themeColor="text1"/>
        </w:pBdr>
        <w:suppressAutoHyphens w:val="0"/>
        <w:spacing w:before="240"/>
        <w:jc w:val="center"/>
        <w:textAlignment w:val="auto"/>
        <w:rPr>
          <w:rFonts w:hint="eastAsia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[RFS</w:t>
      </w:r>
      <w:r w:rsidR="00AD73B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17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US" w:bidi="ar-SA"/>
        </w:rPr>
        <w:t>] Relatório de Aluguel</w:t>
      </w:r>
    </w:p>
    <w:p w14:paraId="769C9B9E" w14:textId="77777777" w:rsidR="00081C11" w:rsidRDefault="00000000" w:rsidP="00AD73B6">
      <w:pPr>
        <w:widowControl/>
        <w:suppressAutoHyphens w:val="0"/>
        <w:jc w:val="center"/>
        <w:textAlignment w:val="auto"/>
        <w:rPr>
          <w:rFonts w:hint="eastAsi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Agentes: Usuário Simples, Usuário Administrador</w:t>
      </w:r>
    </w:p>
    <w:p w14:paraId="710AE3DF" w14:textId="77777777" w:rsidR="00081C11" w:rsidRDefault="00081C11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39946175" w14:textId="253E7129" w:rsidR="00081C11" w:rsidRPr="00AD73B6" w:rsidRDefault="00000000" w:rsidP="00AD73B6">
      <w:pPr>
        <w:widowControl/>
        <w:suppressAutoHyphens w:val="0"/>
        <w:textAlignment w:val="auto"/>
        <w:rPr>
          <w:rFonts w:hint="eastAsi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US" w:bidi="ar-SA"/>
        </w:rPr>
        <w:t>O sistema deve gerar um relatório contendo o número de bicicletas alugadas, o número de bicicletas não utilizadas e a receita total gerada até o momento.</w:t>
      </w:r>
    </w:p>
    <w:tbl>
      <w:tblPr>
        <w:tblW w:w="921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081C11" w14:paraId="79D36047" w14:textId="77777777" w:rsidTr="00384F9C">
        <w:trPr>
          <w:trHeight w:val="547"/>
          <w:jc w:val="center"/>
        </w:trPr>
        <w:tc>
          <w:tcPr>
            <w:tcW w:w="19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B98C1" w14:textId="77777777" w:rsidR="00081C11" w:rsidRDefault="00000000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FD006" w14:textId="77777777" w:rsidR="00081C11" w:rsidRDefault="00000000">
            <w:pPr>
              <w:pStyle w:val="Standard"/>
              <w:spacing w:before="240" w:after="240"/>
              <w:jc w:val="right"/>
            </w:pPr>
            <w:r>
              <w:rPr>
                <w:rFonts w:ascii="Wingdings" w:eastAsia="Wingdings" w:hAnsi="Wingdings" w:cs="Wingdings"/>
                <w:sz w:val="22"/>
              </w:rPr>
              <w:t></w:t>
            </w:r>
          </w:p>
        </w:tc>
        <w:tc>
          <w:tcPr>
            <w:tcW w:w="21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C3A97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08679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3C512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C19C9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EA1E" w14:textId="32BBD336" w:rsidR="00AD73B6" w:rsidRPr="00AD73B6" w:rsidRDefault="00000000" w:rsidP="00AD73B6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43E00621" w14:textId="00E837A2" w:rsidR="00616497" w:rsidRPr="008A736D" w:rsidRDefault="00616497" w:rsidP="00616497">
      <w:pPr>
        <w:widowControl/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bookmarkStart w:id="14" w:name="__RefHeading___Toc175024561"/>
      <w:r>
        <w:rPr>
          <w:rFonts w:ascii="Arial" w:eastAsia="Arial" w:hAnsi="Arial" w:cs="Arial"/>
          <w:b/>
          <w:sz w:val="28"/>
          <w:szCs w:val="20"/>
          <w:lang w:bidi="ar-SA"/>
        </w:rPr>
        <w:t>3.5</w:t>
      </w:r>
      <w:r w:rsidRPr="008A736D">
        <w:rPr>
          <w:rFonts w:ascii="Arial" w:eastAsia="Arial" w:hAnsi="Arial" w:cs="Arial"/>
          <w:b/>
          <w:sz w:val="28"/>
          <w:szCs w:val="20"/>
          <w:lang w:bidi="ar-SA"/>
        </w:rPr>
        <w:t xml:space="preserve"> Requisito Funcional de Cliente 0</w:t>
      </w:r>
      <w:r>
        <w:rPr>
          <w:rFonts w:ascii="Arial" w:eastAsia="Arial" w:hAnsi="Arial" w:cs="Arial"/>
          <w:b/>
          <w:sz w:val="28"/>
          <w:szCs w:val="20"/>
          <w:lang w:bidi="ar-SA"/>
        </w:rPr>
        <w:t>5</w:t>
      </w:r>
      <w:r w:rsidRPr="008A736D">
        <w:rPr>
          <w:rFonts w:ascii="Arial" w:eastAsia="Arial" w:hAnsi="Arial" w:cs="Arial"/>
          <w:b/>
          <w:sz w:val="28"/>
          <w:szCs w:val="20"/>
          <w:lang w:bidi="ar-SA"/>
        </w:rPr>
        <w:t xml:space="preserve"> – Manter </w:t>
      </w:r>
      <w:r>
        <w:rPr>
          <w:rFonts w:ascii="Arial" w:eastAsia="Arial" w:hAnsi="Arial" w:cs="Arial"/>
          <w:b/>
          <w:sz w:val="28"/>
          <w:szCs w:val="20"/>
          <w:lang w:bidi="ar-SA"/>
        </w:rPr>
        <w:t>Chat</w:t>
      </w:r>
    </w:p>
    <w:p w14:paraId="110B48DC" w14:textId="0457E6E0" w:rsidR="00616497" w:rsidRDefault="00616497" w:rsidP="00616497">
      <w:pPr>
        <w:rPr>
          <w:rFonts w:hint="eastAsia"/>
        </w:rPr>
      </w:pPr>
    </w:p>
    <w:p w14:paraId="3B40E369" w14:textId="475F876A" w:rsidR="00616497" w:rsidRDefault="00616497" w:rsidP="00616497">
      <w:pPr>
        <w:pBdr>
          <w:top w:val="single" w:sz="4" w:space="1" w:color="000000" w:themeColor="text1"/>
          <w:bottom w:val="single" w:sz="4" w:space="1" w:color="000000" w:themeColor="text1"/>
        </w:pBdr>
        <w:jc w:val="center"/>
        <w:rPr>
          <w:rFonts w:ascii="Arial" w:hAnsi="Arial" w:cs="Arial"/>
          <w:sz w:val="22"/>
          <w:szCs w:val="22"/>
        </w:rPr>
      </w:pPr>
      <w:r w:rsidRPr="00616497">
        <w:rPr>
          <w:rFonts w:ascii="Arial" w:hAnsi="Arial" w:cs="Arial"/>
          <w:b/>
          <w:bCs/>
          <w:sz w:val="22"/>
          <w:szCs w:val="22"/>
        </w:rPr>
        <w:t>[RFS18] Criar Chat</w:t>
      </w:r>
    </w:p>
    <w:p w14:paraId="36DAC579" w14:textId="67A58BBC" w:rsidR="00616497" w:rsidRDefault="00616497" w:rsidP="0061649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Agentes:</w:t>
      </w:r>
    </w:p>
    <w:p w14:paraId="54EE91A6" w14:textId="5F566BCA" w:rsidR="00616497" w:rsidRDefault="00616497" w:rsidP="00616497">
      <w:pPr>
        <w:jc w:val="center"/>
        <w:rPr>
          <w:rFonts w:ascii="Arial" w:hAnsi="Arial" w:cs="Arial"/>
          <w:sz w:val="22"/>
          <w:szCs w:val="22"/>
        </w:rPr>
      </w:pPr>
    </w:p>
    <w:p w14:paraId="11720019" w14:textId="71179D88" w:rsidR="00616497" w:rsidRDefault="00616497" w:rsidP="0061649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deve permitir a criação de um chat entre locador e locatário quando um relacionamento entre eles for acionado.</w:t>
      </w:r>
    </w:p>
    <w:p w14:paraId="32035914" w14:textId="457D12AE" w:rsidR="00616497" w:rsidRDefault="00616497" w:rsidP="00616497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616497" w:rsidRPr="00AD73B6" w14:paraId="4A4CAE60" w14:textId="77777777" w:rsidTr="00E55562">
        <w:trPr>
          <w:trHeight w:val="547"/>
          <w:jc w:val="center"/>
        </w:trPr>
        <w:tc>
          <w:tcPr>
            <w:tcW w:w="19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D0C23" w14:textId="77777777" w:rsidR="00616497" w:rsidRDefault="00616497" w:rsidP="00E55562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74E0B" w14:textId="77777777" w:rsidR="00616497" w:rsidRDefault="00616497" w:rsidP="00E55562">
            <w:pPr>
              <w:pStyle w:val="Standard"/>
              <w:spacing w:before="240" w:after="240"/>
              <w:jc w:val="right"/>
            </w:pPr>
            <w:r>
              <w:rPr>
                <w:rFonts w:ascii="Wingdings" w:eastAsia="Wingdings" w:hAnsi="Wingdings" w:cs="Wingdings"/>
                <w:sz w:val="22"/>
              </w:rPr>
              <w:t></w:t>
            </w:r>
          </w:p>
        </w:tc>
        <w:tc>
          <w:tcPr>
            <w:tcW w:w="21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9BFBC" w14:textId="77777777" w:rsidR="00616497" w:rsidRDefault="00616497" w:rsidP="00E55562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D4A90" w14:textId="77777777" w:rsidR="00616497" w:rsidRDefault="00616497" w:rsidP="00E55562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26A26" w14:textId="77777777" w:rsidR="00616497" w:rsidRDefault="00616497" w:rsidP="00E55562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F2D1D" w14:textId="77777777" w:rsidR="00616497" w:rsidRDefault="00616497" w:rsidP="00E55562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28E5F" w14:textId="77777777" w:rsidR="00616497" w:rsidRPr="00AD73B6" w:rsidRDefault="00616497" w:rsidP="00E55562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6A4282D0" w14:textId="701BAA07" w:rsidR="00616497" w:rsidRPr="00DE6B1C" w:rsidRDefault="00616497" w:rsidP="00DE6B1C">
      <w:pPr>
        <w:pBdr>
          <w:top w:val="single" w:sz="4" w:space="1" w:color="000000" w:themeColor="text1"/>
          <w:bottom w:val="single" w:sz="4" w:space="1" w:color="000000" w:themeColor="text1"/>
        </w:pBdr>
        <w:jc w:val="center"/>
        <w:rPr>
          <w:rFonts w:ascii="Arial" w:hAnsi="Arial" w:cs="Arial"/>
          <w:b/>
          <w:bCs/>
          <w:sz w:val="22"/>
          <w:szCs w:val="22"/>
        </w:rPr>
      </w:pPr>
      <w:r w:rsidRPr="00DE6B1C">
        <w:rPr>
          <w:rFonts w:ascii="Arial" w:hAnsi="Arial" w:cs="Arial"/>
          <w:b/>
          <w:bCs/>
          <w:sz w:val="22"/>
          <w:szCs w:val="22"/>
        </w:rPr>
        <w:t>[RFS19] Remover Chat</w:t>
      </w:r>
    </w:p>
    <w:p w14:paraId="7056B4BE" w14:textId="4D834F9D" w:rsidR="00616497" w:rsidRDefault="00616497" w:rsidP="00DE6B1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Agentes:</w:t>
      </w:r>
    </w:p>
    <w:p w14:paraId="1508D6D3" w14:textId="0F260D36" w:rsidR="00DE6B1C" w:rsidRDefault="00DE6B1C" w:rsidP="00DE6B1C">
      <w:pPr>
        <w:jc w:val="center"/>
        <w:rPr>
          <w:rFonts w:ascii="Arial" w:hAnsi="Arial" w:cs="Arial"/>
          <w:sz w:val="22"/>
          <w:szCs w:val="22"/>
        </w:rPr>
      </w:pPr>
    </w:p>
    <w:p w14:paraId="71045E2D" w14:textId="10B8CE9E" w:rsidR="00616497" w:rsidRDefault="00DE6B1C" w:rsidP="00DE6B1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deve permitir a remoção do chat quando o relacionamento entre locador e locatário se encerrar depois de um período de 90 dias.</w:t>
      </w:r>
    </w:p>
    <w:p w14:paraId="1CDB37A0" w14:textId="4F584306" w:rsidR="00DE6B1C" w:rsidRDefault="00DE6B1C" w:rsidP="00DE6B1C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DE6B1C" w:rsidRPr="00AD73B6" w14:paraId="788E13F2" w14:textId="77777777" w:rsidTr="00E55562">
        <w:trPr>
          <w:trHeight w:val="547"/>
          <w:jc w:val="center"/>
        </w:trPr>
        <w:tc>
          <w:tcPr>
            <w:tcW w:w="19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1EE8E" w14:textId="77777777" w:rsidR="00DE6B1C" w:rsidRDefault="00DE6B1C" w:rsidP="00E55562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9B28C" w14:textId="77777777" w:rsidR="00DE6B1C" w:rsidRDefault="00DE6B1C" w:rsidP="00E55562">
            <w:pPr>
              <w:pStyle w:val="Standard"/>
              <w:spacing w:before="240" w:after="240"/>
              <w:jc w:val="right"/>
            </w:pPr>
            <w:r>
              <w:rPr>
                <w:rFonts w:ascii="Wingdings" w:eastAsia="Wingdings" w:hAnsi="Wingdings" w:cs="Wingdings"/>
                <w:sz w:val="22"/>
              </w:rPr>
              <w:t></w:t>
            </w:r>
          </w:p>
        </w:tc>
        <w:tc>
          <w:tcPr>
            <w:tcW w:w="21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39388" w14:textId="77777777" w:rsidR="00DE6B1C" w:rsidRDefault="00DE6B1C" w:rsidP="00E55562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F86D3" w14:textId="77777777" w:rsidR="00DE6B1C" w:rsidRDefault="00DE6B1C" w:rsidP="00E55562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40BE4" w14:textId="77777777" w:rsidR="00DE6B1C" w:rsidRDefault="00DE6B1C" w:rsidP="00E55562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90F5B" w14:textId="77777777" w:rsidR="00DE6B1C" w:rsidRDefault="00DE6B1C" w:rsidP="00E55562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EF4B2" w14:textId="77777777" w:rsidR="00DE6B1C" w:rsidRPr="00AD73B6" w:rsidRDefault="00DE6B1C" w:rsidP="00E55562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0549A826" w14:textId="77777777" w:rsidR="00DE6B1C" w:rsidRPr="00DE6B1C" w:rsidRDefault="00DE6B1C" w:rsidP="00DE6B1C">
      <w:pPr>
        <w:jc w:val="both"/>
        <w:rPr>
          <w:rFonts w:ascii="Arial" w:hAnsi="Arial" w:cs="Arial"/>
          <w:sz w:val="22"/>
          <w:szCs w:val="22"/>
        </w:rPr>
      </w:pPr>
    </w:p>
    <w:p w14:paraId="735C34BF" w14:textId="3F4E8C10" w:rsidR="00616497" w:rsidRPr="00DE6B1C" w:rsidRDefault="00616497" w:rsidP="00DE6B1C">
      <w:pPr>
        <w:pBdr>
          <w:top w:val="single" w:sz="4" w:space="1" w:color="000000" w:themeColor="text1"/>
          <w:bottom w:val="single" w:sz="4" w:space="1" w:color="000000" w:themeColor="text1"/>
        </w:pBdr>
        <w:jc w:val="center"/>
        <w:rPr>
          <w:rFonts w:ascii="Arial" w:hAnsi="Arial" w:cs="Arial"/>
          <w:b/>
          <w:bCs/>
          <w:sz w:val="22"/>
          <w:szCs w:val="22"/>
        </w:rPr>
      </w:pPr>
      <w:r w:rsidRPr="00DE6B1C">
        <w:rPr>
          <w:rFonts w:ascii="Arial" w:hAnsi="Arial" w:cs="Arial"/>
          <w:b/>
          <w:bCs/>
          <w:sz w:val="22"/>
          <w:szCs w:val="22"/>
        </w:rPr>
        <w:t>[RFS20] Listar Chats</w:t>
      </w:r>
    </w:p>
    <w:p w14:paraId="43600B2B" w14:textId="785FFA6E" w:rsidR="00616497" w:rsidRPr="00DE6B1C" w:rsidRDefault="00616497" w:rsidP="00DE6B1C">
      <w:pPr>
        <w:jc w:val="center"/>
        <w:rPr>
          <w:rFonts w:ascii="Arial" w:hAnsi="Arial" w:cs="Arial"/>
          <w:sz w:val="22"/>
          <w:szCs w:val="22"/>
        </w:rPr>
      </w:pPr>
      <w:r w:rsidRPr="00DE6B1C">
        <w:rPr>
          <w:rFonts w:ascii="Arial" w:hAnsi="Arial" w:cs="Arial"/>
          <w:sz w:val="22"/>
          <w:szCs w:val="22"/>
        </w:rPr>
        <w:t>Agentes:</w:t>
      </w:r>
      <w:r w:rsidR="00DE6B1C" w:rsidRPr="00DE6B1C">
        <w:rPr>
          <w:rFonts w:ascii="Arial" w:hAnsi="Arial" w:cs="Arial"/>
          <w:sz w:val="22"/>
          <w:szCs w:val="22"/>
        </w:rPr>
        <w:t xml:space="preserve"> Usuário Simples</w:t>
      </w:r>
    </w:p>
    <w:p w14:paraId="5C743B1B" w14:textId="0881DE43" w:rsidR="00616497" w:rsidRPr="00DE6B1C" w:rsidRDefault="00616497" w:rsidP="00616497">
      <w:pPr>
        <w:jc w:val="both"/>
        <w:rPr>
          <w:rFonts w:ascii="Arial" w:hAnsi="Arial" w:cs="Arial"/>
          <w:sz w:val="22"/>
          <w:szCs w:val="22"/>
        </w:rPr>
      </w:pPr>
    </w:p>
    <w:p w14:paraId="7938568D" w14:textId="0DDD98E4" w:rsidR="00DE6B1C" w:rsidRDefault="00DE6B1C" w:rsidP="0061649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deve permitir a listagem de chats para que o usuário possa ver o histórico de chat dele.</w:t>
      </w:r>
    </w:p>
    <w:p w14:paraId="5FE14169" w14:textId="5F9755E6" w:rsidR="00616497" w:rsidRDefault="00616497" w:rsidP="00616497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DE6B1C" w:rsidRPr="00AD73B6" w14:paraId="00F018A0" w14:textId="77777777" w:rsidTr="00E55562">
        <w:trPr>
          <w:trHeight w:val="547"/>
          <w:jc w:val="center"/>
        </w:trPr>
        <w:tc>
          <w:tcPr>
            <w:tcW w:w="19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46B08" w14:textId="77777777" w:rsidR="00DE6B1C" w:rsidRDefault="00DE6B1C" w:rsidP="00E55562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AF8B6" w14:textId="77777777" w:rsidR="00DE6B1C" w:rsidRDefault="00DE6B1C" w:rsidP="00E55562">
            <w:pPr>
              <w:pStyle w:val="Standard"/>
              <w:spacing w:before="240" w:after="240"/>
              <w:jc w:val="right"/>
            </w:pPr>
            <w:r>
              <w:rPr>
                <w:rFonts w:ascii="Wingdings" w:eastAsia="Wingdings" w:hAnsi="Wingdings" w:cs="Wingdings"/>
                <w:sz w:val="22"/>
              </w:rPr>
              <w:t></w:t>
            </w:r>
          </w:p>
        </w:tc>
        <w:tc>
          <w:tcPr>
            <w:tcW w:w="21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419AF" w14:textId="77777777" w:rsidR="00DE6B1C" w:rsidRDefault="00DE6B1C" w:rsidP="00E55562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A37ED" w14:textId="77777777" w:rsidR="00DE6B1C" w:rsidRDefault="00DE6B1C" w:rsidP="00E55562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0416A" w14:textId="77777777" w:rsidR="00DE6B1C" w:rsidRDefault="00DE6B1C" w:rsidP="00E55562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A2978" w14:textId="77777777" w:rsidR="00DE6B1C" w:rsidRDefault="00DE6B1C" w:rsidP="00E55562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5AFA4" w14:textId="77777777" w:rsidR="00DE6B1C" w:rsidRPr="00AD73B6" w:rsidRDefault="00DE6B1C" w:rsidP="00E55562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20E6ED5F" w14:textId="77777777" w:rsidR="00616497" w:rsidRDefault="00616497" w:rsidP="00616497">
      <w:pPr>
        <w:rPr>
          <w:rFonts w:hint="eastAsia"/>
        </w:rPr>
      </w:pPr>
    </w:p>
    <w:p w14:paraId="4B24D01F" w14:textId="1A9068C2" w:rsidR="00081C11" w:rsidRDefault="00000000" w:rsidP="00616497">
      <w:pPr>
        <w:pStyle w:val="Ttulo2"/>
        <w:numPr>
          <w:ilvl w:val="0"/>
          <w:numId w:val="22"/>
        </w:numPr>
      </w:pPr>
      <w:r>
        <w:t>Requisitos não funcionais</w:t>
      </w:r>
      <w:bookmarkEnd w:id="14"/>
    </w:p>
    <w:p w14:paraId="5E51220E" w14:textId="4AE2DAEC" w:rsidR="00081C11" w:rsidRDefault="00000000" w:rsidP="00AD73B6">
      <w:pPr>
        <w:pStyle w:val="Ttulo2"/>
        <w:numPr>
          <w:ilvl w:val="1"/>
          <w:numId w:val="22"/>
        </w:numPr>
      </w:pPr>
      <w:bookmarkStart w:id="15" w:name="__RefHeading___Toc175024562"/>
      <w:r>
        <w:t>Usabilidade</w:t>
      </w:r>
      <w:bookmarkEnd w:id="15"/>
    </w:p>
    <w:p w14:paraId="69946965" w14:textId="77777777" w:rsidR="00081C11" w:rsidRDefault="00000000">
      <w:pPr>
        <w:pStyle w:val="RNF"/>
        <w:outlineLvl w:val="9"/>
      </w:pPr>
      <w:r>
        <w:t>Usabilidade</w:t>
      </w:r>
    </w:p>
    <w:p w14:paraId="7D9C409F" w14:textId="77777777" w:rsidR="00081C11" w:rsidRDefault="00081C11">
      <w:pPr>
        <w:pStyle w:val="Textbody"/>
        <w:rPr>
          <w:rFonts w:ascii="Arial" w:hAnsi="Arial" w:cs="Arial"/>
          <w:sz w:val="22"/>
        </w:rPr>
      </w:pPr>
    </w:p>
    <w:p w14:paraId="6E681A68" w14:textId="77777777" w:rsidR="00081C11" w:rsidRDefault="00000000">
      <w:pPr>
        <w:pStyle w:val="Textbody"/>
      </w:pPr>
      <w:r>
        <w:rPr>
          <w:rFonts w:ascii="Arial" w:hAnsi="Arial" w:cs="Arial"/>
          <w:i w:val="0"/>
          <w:iCs w:val="0"/>
          <w:sz w:val="22"/>
        </w:rPr>
        <w:t xml:space="preserve">Descrição: </w:t>
      </w:r>
      <w:r>
        <w:rPr>
          <w:rFonts w:ascii="Arial" w:hAnsi="Arial" w:cs="Arial"/>
          <w:i w:val="0"/>
          <w:iCs w:val="0"/>
          <w:color w:val="000000"/>
          <w:sz w:val="22"/>
          <w:szCs w:val="22"/>
          <w:shd w:val="clear" w:color="auto" w:fill="FFFFFF"/>
        </w:rPr>
        <w:t>A aplicação deve ser fácil e intuitiva de usar, possibilitando rápido acesso às informações aos usuários.</w:t>
      </w:r>
    </w:p>
    <w:tbl>
      <w:tblPr>
        <w:tblW w:w="921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081C11" w14:paraId="5A1D2E3C" w14:textId="77777777">
        <w:trPr>
          <w:trHeight w:val="826"/>
        </w:trPr>
        <w:tc>
          <w:tcPr>
            <w:tcW w:w="19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9F15B" w14:textId="77777777" w:rsidR="00081C11" w:rsidRDefault="00000000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075A" w14:textId="77777777" w:rsidR="00081C11" w:rsidRDefault="00000000">
            <w:pPr>
              <w:pStyle w:val="Standard"/>
              <w:spacing w:before="240" w:after="240"/>
              <w:jc w:val="right"/>
            </w:pPr>
            <w:r>
              <w:rPr>
                <w:rFonts w:ascii="Wingdings" w:eastAsia="Wingdings" w:hAnsi="Wingdings" w:cs="Wingdings"/>
                <w:sz w:val="22"/>
              </w:rPr>
              <w:t></w:t>
            </w:r>
          </w:p>
        </w:tc>
        <w:tc>
          <w:tcPr>
            <w:tcW w:w="21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FD29F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0102D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97633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85313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7E3DC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2C83A04B" w14:textId="67215D7E" w:rsidR="00081C11" w:rsidRPr="00AD73B6" w:rsidRDefault="00384F9C" w:rsidP="00AD73B6">
      <w:pPr>
        <w:pStyle w:val="Ttulo2"/>
        <w:rPr>
          <w:color w:val="000000"/>
          <w:szCs w:val="28"/>
          <w:shd w:val="clear" w:color="auto" w:fill="FFFFFF"/>
        </w:rPr>
      </w:pPr>
      <w:bookmarkStart w:id="16" w:name="__RefHeading___Toc175024567"/>
      <w:r>
        <w:rPr>
          <w:color w:val="000000"/>
          <w:szCs w:val="28"/>
          <w:shd w:val="clear" w:color="auto" w:fill="FFFFFF"/>
        </w:rPr>
        <w:lastRenderedPageBreak/>
        <w:t xml:space="preserve">    </w:t>
      </w:r>
      <w:r w:rsidR="00AD73B6">
        <w:rPr>
          <w:color w:val="000000"/>
          <w:szCs w:val="28"/>
          <w:shd w:val="clear" w:color="auto" w:fill="FFFFFF"/>
        </w:rPr>
        <w:t xml:space="preserve">4.2 </w:t>
      </w:r>
      <w:r>
        <w:rPr>
          <w:color w:val="000000"/>
          <w:szCs w:val="28"/>
          <w:shd w:val="clear" w:color="auto" w:fill="FFFFFF"/>
        </w:rPr>
        <w:t>Portabilidade</w:t>
      </w:r>
    </w:p>
    <w:p w14:paraId="50A937AF" w14:textId="77777777" w:rsidR="00081C11" w:rsidRDefault="00000000">
      <w:pPr>
        <w:pStyle w:val="RNF"/>
        <w:outlineLvl w:val="9"/>
        <w:rPr>
          <w:color w:val="000000"/>
          <w:szCs w:val="22"/>
          <w:shd w:val="clear" w:color="auto" w:fill="FFFFFF"/>
        </w:rPr>
      </w:pPr>
      <w:r>
        <w:rPr>
          <w:color w:val="000000"/>
          <w:szCs w:val="22"/>
          <w:shd w:val="clear" w:color="auto" w:fill="FFFFFF"/>
        </w:rPr>
        <w:t>Portabilidade</w:t>
      </w:r>
    </w:p>
    <w:p w14:paraId="06CA17A2" w14:textId="77777777" w:rsidR="00081C11" w:rsidRDefault="00081C11">
      <w:pPr>
        <w:pStyle w:val="Textbody"/>
        <w:rPr>
          <w:lang w:eastAsia="ko-KR"/>
        </w:rPr>
      </w:pPr>
    </w:p>
    <w:p w14:paraId="11F95A47" w14:textId="77777777" w:rsidR="00081C11" w:rsidRDefault="00000000">
      <w:pPr>
        <w:pStyle w:val="NormalWeb"/>
        <w:spacing w:before="0" w:after="0"/>
        <w:rPr>
          <w:rFonts w:ascii="Arial" w:hAnsi="Arial" w:cs="Arial"/>
          <w:color w:val="000000"/>
          <w:sz w:val="22"/>
          <w:szCs w:val="22"/>
          <w:lang w:val="pt-BR"/>
        </w:rPr>
      </w:pPr>
      <w:r>
        <w:rPr>
          <w:rFonts w:ascii="Arial" w:hAnsi="Arial" w:cs="Arial"/>
          <w:color w:val="000000"/>
          <w:sz w:val="22"/>
          <w:szCs w:val="22"/>
          <w:lang w:val="pt-BR"/>
        </w:rPr>
        <w:t>Descrição: A aplicação deve existir em diversas plataformas e máquinas diferentes, possibilitando acesso a vários tipos de usuário.</w:t>
      </w:r>
    </w:p>
    <w:tbl>
      <w:tblPr>
        <w:tblW w:w="921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081C11" w14:paraId="39FF8CEA" w14:textId="77777777">
        <w:trPr>
          <w:trHeight w:val="826"/>
        </w:trPr>
        <w:tc>
          <w:tcPr>
            <w:tcW w:w="19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900A7" w14:textId="77777777" w:rsidR="00081C11" w:rsidRDefault="00000000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ADC9C" w14:textId="77777777" w:rsidR="00081C11" w:rsidRDefault="00000000">
            <w:pPr>
              <w:pStyle w:val="Standard"/>
              <w:spacing w:before="240" w:after="240"/>
              <w:jc w:val="right"/>
            </w:pPr>
            <w:r>
              <w:rPr>
                <w:rFonts w:ascii="Wingdings" w:eastAsia="Wingdings" w:hAnsi="Wingdings" w:cs="Wingdings"/>
                <w:sz w:val="22"/>
              </w:rPr>
              <w:t></w:t>
            </w:r>
          </w:p>
        </w:tc>
        <w:tc>
          <w:tcPr>
            <w:tcW w:w="21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E33A0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F4AA2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EE399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E27A6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3AE39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bookmarkEnd w:id="16"/>
    <w:p w14:paraId="1BCDAD13" w14:textId="0019C2E0" w:rsidR="00081C11" w:rsidRDefault="00384F9C" w:rsidP="00AD73B6">
      <w:pPr>
        <w:pStyle w:val="Ttulo2"/>
      </w:pPr>
      <w:r>
        <w:t xml:space="preserve">    </w:t>
      </w:r>
      <w:r w:rsidR="00AD73B6">
        <w:t xml:space="preserve">4.3 </w:t>
      </w:r>
      <w:r>
        <w:t>Padrões</w:t>
      </w:r>
    </w:p>
    <w:p w14:paraId="3C7570FE" w14:textId="77777777" w:rsidR="00081C11" w:rsidRDefault="00000000">
      <w:pPr>
        <w:pStyle w:val="RNF"/>
        <w:outlineLvl w:val="9"/>
      </w:pPr>
      <w:r>
        <w:t>Padrões</w:t>
      </w:r>
    </w:p>
    <w:p w14:paraId="007C97DE" w14:textId="77777777" w:rsidR="00081C11" w:rsidRDefault="00081C11">
      <w:pPr>
        <w:pStyle w:val="NormalWeb"/>
        <w:spacing w:before="0" w:after="0"/>
        <w:rPr>
          <w:rFonts w:ascii="Arial" w:hAnsi="Arial" w:cs="Arial"/>
          <w:color w:val="000000"/>
          <w:sz w:val="22"/>
          <w:szCs w:val="22"/>
          <w:lang w:val="pt-BR"/>
        </w:rPr>
      </w:pPr>
    </w:p>
    <w:p w14:paraId="46DAE016" w14:textId="77777777" w:rsidR="00081C11" w:rsidRDefault="00000000">
      <w:pPr>
        <w:pStyle w:val="NormalWeb"/>
        <w:spacing w:before="0" w:after="0"/>
        <w:rPr>
          <w:rFonts w:ascii="Arial" w:hAnsi="Arial" w:cs="Arial"/>
          <w:color w:val="000000"/>
          <w:sz w:val="22"/>
          <w:szCs w:val="22"/>
          <w:lang w:val="pt-BR"/>
        </w:rPr>
      </w:pPr>
      <w:r>
        <w:rPr>
          <w:rFonts w:ascii="Arial" w:hAnsi="Arial" w:cs="Arial"/>
          <w:color w:val="000000"/>
          <w:sz w:val="22"/>
          <w:szCs w:val="22"/>
          <w:lang w:val="pt-BR"/>
        </w:rPr>
        <w:t>Descrição: A aplicação deverá atender a todas as normas de acordo com a Lei Geral de Proteção de Dados (Lei nº 13.709).</w:t>
      </w:r>
    </w:p>
    <w:tbl>
      <w:tblPr>
        <w:tblW w:w="921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081C11" w14:paraId="6F66FE68" w14:textId="77777777">
        <w:trPr>
          <w:trHeight w:val="826"/>
        </w:trPr>
        <w:tc>
          <w:tcPr>
            <w:tcW w:w="19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38DEC" w14:textId="77777777" w:rsidR="00081C11" w:rsidRDefault="00000000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88B8D" w14:textId="77777777" w:rsidR="00081C11" w:rsidRDefault="00000000">
            <w:pPr>
              <w:pStyle w:val="Standard"/>
              <w:spacing w:before="240" w:after="240"/>
              <w:jc w:val="right"/>
            </w:pPr>
            <w:r>
              <w:rPr>
                <w:rFonts w:ascii="Wingdings" w:eastAsia="Wingdings" w:hAnsi="Wingdings" w:cs="Wingdings"/>
                <w:sz w:val="22"/>
              </w:rPr>
              <w:t></w:t>
            </w:r>
          </w:p>
        </w:tc>
        <w:tc>
          <w:tcPr>
            <w:tcW w:w="21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E5A84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35FEE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40F8B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5186B" w14:textId="77777777" w:rsidR="00081C11" w:rsidRDefault="00000000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6A14E" w14:textId="77777777" w:rsidR="00081C11" w:rsidRDefault="00000000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336A0313" w14:textId="707A12B8" w:rsidR="00081C11" w:rsidRDefault="00000000" w:rsidP="00AD73B6">
      <w:pPr>
        <w:pStyle w:val="Ttulo9"/>
        <w:numPr>
          <w:ilvl w:val="0"/>
          <w:numId w:val="22"/>
        </w:numPr>
      </w:pPr>
      <w:bookmarkStart w:id="17" w:name="__RefHeading___Toc175024577"/>
      <w:bookmarkStart w:id="18" w:name="_Ref471394537"/>
      <w:r>
        <w:t>Rastreabilidade</w:t>
      </w:r>
      <w:bookmarkEnd w:id="17"/>
    </w:p>
    <w:p w14:paraId="0504BFA1" w14:textId="77777777" w:rsidR="00081C11" w:rsidRDefault="00000000">
      <w:pPr>
        <w:pStyle w:val="Textbody"/>
      </w:pPr>
      <w:r>
        <w:rPr>
          <w:rFonts w:ascii="Arial" w:hAnsi="Arial" w:cs="Arial"/>
          <w:sz w:val="22"/>
        </w:rPr>
        <w:t>&lt;Nesta seção referencie a Matriz de Rastreabilidade.&gt;</w:t>
      </w:r>
    </w:p>
    <w:p w14:paraId="22384128" w14:textId="2B40F03B" w:rsidR="00081C11" w:rsidRDefault="00000000" w:rsidP="00AD73B6">
      <w:pPr>
        <w:pStyle w:val="Ttulo9"/>
        <w:numPr>
          <w:ilvl w:val="0"/>
          <w:numId w:val="22"/>
        </w:numPr>
      </w:pPr>
      <w:bookmarkStart w:id="19" w:name="__RefHeading___Toc175024578"/>
      <w:r>
        <w:t>Mudanças nos requisitos</w:t>
      </w:r>
      <w:bookmarkEnd w:id="19"/>
    </w:p>
    <w:p w14:paraId="632861D0" w14:textId="77777777" w:rsidR="00081C11" w:rsidRDefault="00000000">
      <w:pPr>
        <w:pStyle w:val="Standard"/>
      </w:pPr>
      <w:r>
        <w:rPr>
          <w:rFonts w:ascii="Arial" w:hAnsi="Arial" w:cs="Arial"/>
          <w:sz w:val="22"/>
          <w:szCs w:val="22"/>
        </w:rPr>
        <w:t>Sempre que seja necessária a introdução de alterações em relação aos requisitos descritos neste documento ou a inclusão de novos requisitos, os seguintes itens devem ser seguidos. &lt;avaliar a adequação de cada item à proposta específica:&gt;</w:t>
      </w:r>
    </w:p>
    <w:p w14:paraId="1F3D50F1" w14:textId="77777777" w:rsidR="00081C11" w:rsidRDefault="00000000">
      <w:pPr>
        <w:pStyle w:val="Topicos"/>
        <w:numPr>
          <w:ilvl w:val="0"/>
          <w:numId w:val="16"/>
        </w:numPr>
        <w:jc w:val="both"/>
      </w:pPr>
      <w:r>
        <w:t>Toda solicitação de mudança proveniente do Contratante deverá ser documentada por este e enviada a &lt;elemento da empresa fornecedora, geralmente o gerente do projeto&gt;</w:t>
      </w:r>
    </w:p>
    <w:p w14:paraId="0E56E201" w14:textId="77777777" w:rsidR="00081C11" w:rsidRDefault="00000000">
      <w:pPr>
        <w:pStyle w:val="Topicos"/>
        <w:jc w:val="both"/>
      </w:pPr>
      <w:r>
        <w:t>Um documento contendo a descrição da solicitação de mudança deve ser assinado pelos &lt;elementos da empresa fornecedora e Cliente&gt;, formalizando assim a solicitação.</w:t>
      </w:r>
    </w:p>
    <w:p w14:paraId="3628F989" w14:textId="77777777" w:rsidR="00081C11" w:rsidRDefault="00000000">
      <w:pPr>
        <w:pStyle w:val="Topicos"/>
        <w:jc w:val="both"/>
      </w:pPr>
      <w:r>
        <w:t>O tempo necessário para avaliar a viabilidade técnica de uma alteração no escopo delineado nesta proposta será cobrado ao Contratante.</w:t>
      </w:r>
    </w:p>
    <w:p w14:paraId="5CF9C6F2" w14:textId="77777777" w:rsidR="00081C11" w:rsidRDefault="00000000">
      <w:pPr>
        <w:pStyle w:val="Topicos"/>
        <w:jc w:val="both"/>
      </w:pPr>
      <w:r>
        <w:t>A empresa fornecedora avaliará o impacto da mudança no cronograma e no custo do serviço e submeterá ao Contratante para aprovação.</w:t>
      </w:r>
    </w:p>
    <w:p w14:paraId="75522B5F" w14:textId="77777777" w:rsidR="00081C11" w:rsidRDefault="00000000">
      <w:pPr>
        <w:pStyle w:val="Topicos"/>
        <w:jc w:val="both"/>
      </w:pPr>
      <w:r>
        <w:t>A empresa fornecedora iniciará a execução da mudança no caso de não haver impacto associado à mesma.&gt;</w:t>
      </w:r>
    </w:p>
    <w:p w14:paraId="6C56C635" w14:textId="77777777" w:rsidR="00081C11" w:rsidRDefault="00000000">
      <w:pPr>
        <w:pStyle w:val="Textbody"/>
      </w:pPr>
      <w:r>
        <w:rPr>
          <w:rFonts w:ascii="Arial" w:hAnsi="Arial" w:cs="Arial"/>
          <w:sz w:val="22"/>
        </w:rPr>
        <w:t>&lt;Descrever também se o cliente poderá solicitar mudanças em ferramentas que ele tem acesso.&gt;</w:t>
      </w:r>
    </w:p>
    <w:p w14:paraId="57FED245" w14:textId="1F3268F0" w:rsidR="00081C11" w:rsidRDefault="00000000" w:rsidP="00AD73B6">
      <w:pPr>
        <w:pStyle w:val="Ttulo9"/>
        <w:numPr>
          <w:ilvl w:val="0"/>
          <w:numId w:val="22"/>
        </w:numPr>
      </w:pPr>
      <w:bookmarkStart w:id="20" w:name="__RefHeading___Toc175024579"/>
      <w:r>
        <w:t>Referências</w:t>
      </w:r>
      <w:bookmarkEnd w:id="18"/>
      <w:bookmarkEnd w:id="20"/>
    </w:p>
    <w:p w14:paraId="65D57403" w14:textId="77777777" w:rsidR="00081C11" w:rsidRDefault="00000000">
      <w:pPr>
        <w:pStyle w:val="Standard"/>
        <w:rPr>
          <w:rFonts w:ascii="Arial" w:hAnsi="Arial" w:cs="Arial"/>
          <w:i/>
          <w:sz w:val="22"/>
        </w:rPr>
      </w:pPr>
      <w:r>
        <w:rPr>
          <w:rFonts w:ascii="Arial" w:hAnsi="Arial" w:cs="Arial"/>
          <w:i/>
          <w:sz w:val="22"/>
        </w:rPr>
        <w:t>&lt;Esta seção deve prover uma lista de todos os documentos relacionados a este documento&gt;</w:t>
      </w:r>
    </w:p>
    <w:p w14:paraId="48D073DA" w14:textId="77777777" w:rsidR="00081C11" w:rsidRDefault="00081C11">
      <w:pPr>
        <w:pStyle w:val="Standard"/>
        <w:rPr>
          <w:rFonts w:ascii="Arial" w:hAnsi="Arial" w:cs="Arial"/>
          <w:i/>
          <w:sz w:val="22"/>
        </w:rPr>
      </w:pPr>
    </w:p>
    <w:p w14:paraId="7FF94716" w14:textId="77777777" w:rsidR="00081C11" w:rsidRDefault="00081C11">
      <w:pPr>
        <w:pStyle w:val="Standard"/>
        <w:rPr>
          <w:rFonts w:ascii="Arial" w:hAnsi="Arial" w:cs="Arial"/>
          <w:i/>
          <w:sz w:val="22"/>
        </w:rPr>
      </w:pPr>
    </w:p>
    <w:p w14:paraId="19290F7B" w14:textId="77777777" w:rsidR="00081C11" w:rsidRDefault="00081C11">
      <w:pPr>
        <w:pStyle w:val="Standard"/>
        <w:rPr>
          <w:rFonts w:ascii="Arial" w:hAnsi="Arial" w:cs="Arial"/>
          <w:i/>
          <w:sz w:val="22"/>
        </w:rPr>
      </w:pPr>
    </w:p>
    <w:p w14:paraId="57439828" w14:textId="77777777" w:rsidR="00081C11" w:rsidRDefault="00000000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6D898318" wp14:editId="4F773338">
                <wp:simplePos x="0" y="0"/>
                <wp:positionH relativeFrom="column">
                  <wp:posOffset>65516</wp:posOffset>
                </wp:positionH>
                <wp:positionV relativeFrom="paragraph">
                  <wp:posOffset>160202</wp:posOffset>
                </wp:positionV>
                <wp:extent cx="2628900" cy="0"/>
                <wp:effectExtent l="19050" t="19050" r="38100" b="38100"/>
                <wp:wrapNone/>
                <wp:docPr id="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w="9363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7419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Connector 5" o:spid="_x0000_s1026" type="#_x0000_t32" style="position:absolute;margin-left:5.15pt;margin-top:12.6pt;width:207pt;height:0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" strokeweight=".26008mm">
                <v:stroke joinstyle="miter" endcap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2AF4BCCB" wp14:editId="09FB7C3C">
                <wp:simplePos x="0" y="0"/>
                <wp:positionH relativeFrom="column">
                  <wp:posOffset>3037316</wp:posOffset>
                </wp:positionH>
                <wp:positionV relativeFrom="paragraph">
                  <wp:posOffset>160202</wp:posOffset>
                </wp:positionV>
                <wp:extent cx="2628900" cy="0"/>
                <wp:effectExtent l="19050" t="19050" r="38100" b="38100"/>
                <wp:wrapNone/>
                <wp:docPr id="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w="9363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58817" id="Straight Connector 6" o:spid="_x0000_s1026" type="#_x0000_t32" style="position:absolute;margin-left:239.15pt;margin-top:12.6pt;width:207pt;height:0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" strokeweight=".26008mm">
                <v:stroke joinstyle="miter" endcap="square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7311264" w14:textId="77777777" w:rsidR="00081C11" w:rsidRDefault="00000000">
      <w:pPr>
        <w:pStyle w:val="Nomes"/>
      </w:pPr>
      <w:r>
        <w:rPr>
          <w:b/>
          <w:bCs/>
        </w:rPr>
        <w:t>Representante do contratado</w:t>
      </w:r>
      <w:r>
        <w:rPr>
          <w:b/>
          <w:bCs/>
        </w:rPr>
        <w:tab/>
      </w:r>
      <w:r>
        <w:rPr>
          <w:b/>
          <w:bCs/>
        </w:rPr>
        <w:tab/>
        <w:t xml:space="preserve">       Representante da contratante</w:t>
      </w:r>
    </w:p>
    <w:p w14:paraId="109B7AB2" w14:textId="77777777" w:rsidR="00081C11" w:rsidRDefault="00000000">
      <w:pPr>
        <w:pStyle w:val="Nomes"/>
        <w:ind w:firstLine="0"/>
        <w:rPr>
          <w:b/>
          <w:bCs/>
        </w:rPr>
      </w:pPr>
      <w:r>
        <w:rPr>
          <w:b/>
          <w:bCs/>
        </w:rPr>
        <w:lastRenderedPageBreak/>
        <w:t xml:space="preserve">              </w:t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</w:t>
      </w:r>
    </w:p>
    <w:p w14:paraId="37BEB583" w14:textId="77777777" w:rsidR="00081C11" w:rsidRDefault="00081C11">
      <w:pPr>
        <w:pStyle w:val="Nomes"/>
      </w:pPr>
    </w:p>
    <w:p w14:paraId="2A463AEF" w14:textId="77777777" w:rsidR="00081C11" w:rsidRDefault="00081C11">
      <w:pPr>
        <w:pStyle w:val="Nomes"/>
      </w:pPr>
    </w:p>
    <w:p w14:paraId="634F9C38" w14:textId="77777777" w:rsidR="00081C11" w:rsidRDefault="00000000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0FD9BE06" wp14:editId="2F5BB6CF">
                <wp:simplePos x="0" y="0"/>
                <wp:positionH relativeFrom="column">
                  <wp:posOffset>3062517</wp:posOffset>
                </wp:positionH>
                <wp:positionV relativeFrom="paragraph">
                  <wp:posOffset>55083</wp:posOffset>
                </wp:positionV>
                <wp:extent cx="2628900" cy="0"/>
                <wp:effectExtent l="19050" t="19050" r="38100" b="38100"/>
                <wp:wrapNone/>
                <wp:docPr id="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w="9363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F2783" id="Straight Connector 7" o:spid="_x0000_s1026" type="#_x0000_t32" style="position:absolute;margin-left:241.15pt;margin-top:4.35pt;width:207pt;height:0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" strokeweight=".26008mm">
                <v:stroke joinstyle="miter" endcap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6C80F9BD" wp14:editId="2AF9BFFF">
                <wp:simplePos x="0" y="0"/>
                <wp:positionH relativeFrom="column">
                  <wp:posOffset>52559</wp:posOffset>
                </wp:positionH>
                <wp:positionV relativeFrom="paragraph">
                  <wp:posOffset>55083</wp:posOffset>
                </wp:positionV>
                <wp:extent cx="2628900" cy="0"/>
                <wp:effectExtent l="19050" t="19050" r="38100" b="38100"/>
                <wp:wrapNone/>
                <wp:docPr id="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w="9363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90AD5" id="Straight Connector 8" o:spid="_x0000_s1026" type="#_x0000_t32" style="position:absolute;margin-left:4.15pt;margin-top:4.35pt;width:207pt;height:0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" strokeweight=".26008mm">
                <v:stroke joinstyle="miter" endcap="square"/>
              </v:shape>
            </w:pict>
          </mc:Fallback>
        </mc:AlternateContent>
      </w:r>
      <w:r>
        <w:tab/>
      </w:r>
      <w:r>
        <w:tab/>
      </w:r>
      <w:r>
        <w:rPr>
          <w:b/>
          <w:bCs/>
        </w:rPr>
        <w:t>Testemunha 1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Testemunha 2</w:t>
      </w:r>
      <w:r>
        <w:rPr>
          <w:b/>
          <w:bCs/>
        </w:rPr>
        <w:tab/>
      </w:r>
      <w:r>
        <w:rPr>
          <w:b/>
          <w:bCs/>
        </w:rPr>
        <w:tab/>
      </w:r>
    </w:p>
    <w:p w14:paraId="0028EF6F" w14:textId="77777777" w:rsidR="00081C11" w:rsidRDefault="00081C11">
      <w:pPr>
        <w:pStyle w:val="Standard"/>
        <w:rPr>
          <w:rFonts w:ascii="Arial" w:hAnsi="Arial" w:cs="Arial"/>
          <w:i/>
          <w:sz w:val="22"/>
        </w:rPr>
      </w:pPr>
    </w:p>
    <w:sectPr w:rsidR="00081C11">
      <w:headerReference w:type="default" r:id="rId11"/>
      <w:footerReference w:type="default" r:id="rId12"/>
      <w:pgSz w:w="11906" w:h="16838"/>
      <w:pgMar w:top="1701" w:right="1418" w:bottom="1899" w:left="1418" w:header="720" w:footer="7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8AA40" w14:textId="77777777" w:rsidR="001031E4" w:rsidRDefault="001031E4">
      <w:pPr>
        <w:rPr>
          <w:rFonts w:hint="eastAsia"/>
        </w:rPr>
      </w:pPr>
      <w:r>
        <w:separator/>
      </w:r>
    </w:p>
  </w:endnote>
  <w:endnote w:type="continuationSeparator" w:id="0">
    <w:p w14:paraId="340D899F" w14:textId="77777777" w:rsidR="001031E4" w:rsidRDefault="001031E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2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536"/>
      <w:gridCol w:w="4536"/>
    </w:tblGrid>
    <w:tr w:rsidR="008A736D" w14:paraId="2A959ED9" w14:textId="77777777">
      <w:trPr>
        <w:trHeight w:val="268"/>
      </w:trPr>
      <w:tc>
        <w:tcPr>
          <w:tcW w:w="4536" w:type="dxa"/>
          <w:tcBorders>
            <w:top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3CD61FAC" w14:textId="77777777" w:rsidR="008A736D" w:rsidRDefault="008A736D">
          <w:pPr>
            <w:pStyle w:val="Rodap"/>
            <w:jc w:val="left"/>
          </w:pPr>
          <w:r>
            <w:t>Documento de Requisitos</w:t>
          </w:r>
        </w:p>
      </w:tc>
      <w:tc>
        <w:tcPr>
          <w:tcW w:w="4536" w:type="dxa"/>
          <w:tcBorders>
            <w:top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7D89CD4B" w14:textId="77777777" w:rsidR="008A736D" w:rsidRDefault="008A736D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t xml:space="preserve"> de </w:t>
          </w:r>
          <w:fldSimple w:instr=" NUMPAGES \* ARABIC ">
            <w:r>
              <w:t>9</w:t>
            </w:r>
          </w:fldSimple>
        </w:p>
      </w:tc>
    </w:tr>
    <w:tr w:rsidR="008A736D" w14:paraId="5785F3F9" w14:textId="77777777">
      <w:trPr>
        <w:trHeight w:val="268"/>
      </w:trPr>
      <w:tc>
        <w:tcPr>
          <w:tcW w:w="4536" w:type="dxa"/>
          <w:tcMar>
            <w:top w:w="0" w:type="dxa"/>
            <w:left w:w="108" w:type="dxa"/>
            <w:bottom w:w="0" w:type="dxa"/>
            <w:right w:w="108" w:type="dxa"/>
          </w:tcMar>
        </w:tcPr>
        <w:p w14:paraId="48FBB430" w14:textId="77777777" w:rsidR="008A736D" w:rsidRDefault="008A736D">
          <w:pPr>
            <w:pStyle w:val="Rodap"/>
            <w:jc w:val="left"/>
            <w:rPr>
              <w:lang w:eastAsia="en-US"/>
            </w:rPr>
          </w:pPr>
          <w:r>
            <w:rPr>
              <w:lang w:eastAsia="en-US"/>
            </w:rPr>
            <w:t>Projeto: &lt;código do projeto&gt; versão: X.X</w:t>
          </w:r>
        </w:p>
      </w:tc>
      <w:tc>
        <w:tcPr>
          <w:tcW w:w="4536" w:type="dxa"/>
          <w:tcMar>
            <w:top w:w="0" w:type="dxa"/>
            <w:left w:w="108" w:type="dxa"/>
            <w:bottom w:w="0" w:type="dxa"/>
            <w:right w:w="108" w:type="dxa"/>
          </w:tcMar>
        </w:tcPr>
        <w:p w14:paraId="7B3C689B" w14:textId="77777777" w:rsidR="008A736D" w:rsidRDefault="008A736D">
          <w:pPr>
            <w:pStyle w:val="Rodap"/>
            <w:snapToGrid w:val="0"/>
            <w:jc w:val="right"/>
            <w:rPr>
              <w:lang w:eastAsia="en-US"/>
            </w:rPr>
          </w:pPr>
        </w:p>
      </w:tc>
    </w:tr>
  </w:tbl>
  <w:p w14:paraId="48ED866D" w14:textId="77777777" w:rsidR="008A736D" w:rsidRDefault="008A736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2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536"/>
      <w:gridCol w:w="4536"/>
    </w:tblGrid>
    <w:tr w:rsidR="006E745C" w14:paraId="762AB324" w14:textId="77777777">
      <w:trPr>
        <w:trHeight w:val="268"/>
      </w:trPr>
      <w:tc>
        <w:tcPr>
          <w:tcW w:w="4536" w:type="dxa"/>
          <w:tcBorders>
            <w:top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4BA90D8" w14:textId="77777777" w:rsidR="006E745C" w:rsidRDefault="00000000">
          <w:pPr>
            <w:pStyle w:val="Rodap"/>
            <w:jc w:val="left"/>
          </w:pPr>
          <w:r>
            <w:t>Documento de Requisitos</w:t>
          </w:r>
        </w:p>
      </w:tc>
      <w:tc>
        <w:tcPr>
          <w:tcW w:w="4536" w:type="dxa"/>
          <w:tcBorders>
            <w:top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453993D" w14:textId="77777777" w:rsidR="006E745C" w:rsidRDefault="00000000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t xml:space="preserve"> de </w:t>
          </w:r>
          <w:fldSimple w:instr=" NUMPAGES \* ARABIC ">
            <w:r>
              <w:t>9</w:t>
            </w:r>
          </w:fldSimple>
        </w:p>
      </w:tc>
    </w:tr>
    <w:tr w:rsidR="006E745C" w14:paraId="17BF6176" w14:textId="77777777">
      <w:trPr>
        <w:trHeight w:val="268"/>
      </w:trPr>
      <w:tc>
        <w:tcPr>
          <w:tcW w:w="453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F276131" w14:textId="77777777" w:rsidR="006E745C" w:rsidRDefault="00000000">
          <w:pPr>
            <w:pStyle w:val="Rodap"/>
            <w:jc w:val="left"/>
            <w:rPr>
              <w:lang w:eastAsia="en-US"/>
            </w:rPr>
          </w:pPr>
          <w:r>
            <w:rPr>
              <w:lang w:eastAsia="en-US"/>
            </w:rPr>
            <w:t>Projeto: &lt;código do projeto&gt; versão: X.X</w:t>
          </w:r>
        </w:p>
      </w:tc>
      <w:tc>
        <w:tcPr>
          <w:tcW w:w="453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4C86B0C" w14:textId="77777777" w:rsidR="006E745C" w:rsidRDefault="00000000">
          <w:pPr>
            <w:pStyle w:val="Rodap"/>
            <w:snapToGrid w:val="0"/>
            <w:jc w:val="right"/>
            <w:rPr>
              <w:lang w:eastAsia="en-US"/>
            </w:rPr>
          </w:pPr>
        </w:p>
      </w:tc>
    </w:tr>
  </w:tbl>
  <w:p w14:paraId="240AA4E4" w14:textId="77777777" w:rsidR="006E745C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CB313" w14:textId="77777777" w:rsidR="001031E4" w:rsidRDefault="001031E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AB5956C" w14:textId="77777777" w:rsidR="001031E4" w:rsidRDefault="001031E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72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96"/>
      <w:gridCol w:w="5076"/>
    </w:tblGrid>
    <w:tr w:rsidR="008A736D" w14:paraId="7980EACD" w14:textId="77777777">
      <w:trPr>
        <w:cantSplit/>
        <w:trHeight w:val="882"/>
        <w:jc w:val="center"/>
      </w:trPr>
      <w:tc>
        <w:tcPr>
          <w:tcW w:w="4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30" w:type="dxa"/>
            <w:bottom w:w="0" w:type="dxa"/>
            <w:right w:w="30" w:type="dxa"/>
          </w:tcMar>
        </w:tcPr>
        <w:p w14:paraId="41CA7E85" w14:textId="77777777" w:rsidR="008A736D" w:rsidRDefault="008A736D" w:rsidP="00B439B5">
          <w:pPr>
            <w:pStyle w:val="Standard"/>
            <w:jc w:val="center"/>
            <w:rPr>
              <w:rFonts w:ascii="Tahoma" w:hAnsi="Tahoma" w:cs="Tahoma"/>
              <w:b/>
              <w:color w:val="000000"/>
              <w:sz w:val="22"/>
            </w:rPr>
          </w:pPr>
        </w:p>
      </w:tc>
      <w:tc>
        <w:tcPr>
          <w:tcW w:w="5076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30" w:type="dxa"/>
            <w:bottom w:w="0" w:type="dxa"/>
            <w:right w:w="30" w:type="dxa"/>
          </w:tcMar>
          <w:vAlign w:val="center"/>
        </w:tcPr>
        <w:p w14:paraId="106478F4" w14:textId="77777777" w:rsidR="008A736D" w:rsidRDefault="008A736D">
          <w:pPr>
            <w:pStyle w:val="Standard"/>
            <w:jc w:val="right"/>
          </w:pPr>
          <w:r>
            <w:rPr>
              <w:noProof/>
            </w:rPr>
            <w:drawing>
              <wp:inline distT="0" distB="0" distL="0" distR="0" wp14:anchorId="622C42B6" wp14:editId="57082B43">
                <wp:extent cx="424180" cy="438150"/>
                <wp:effectExtent l="0" t="0" r="0" b="0"/>
                <wp:docPr id="1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267" cy="43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1BCA338" w14:textId="77777777" w:rsidR="008A736D" w:rsidRDefault="008A736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A0931" w14:textId="77777777" w:rsidR="006E745C" w:rsidRDefault="0000000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F1E"/>
    <w:multiLevelType w:val="hybridMultilevel"/>
    <w:tmpl w:val="398ADADE"/>
    <w:lvl w:ilvl="0" w:tplc="49EEAB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460B10"/>
    <w:multiLevelType w:val="multilevel"/>
    <w:tmpl w:val="3B1622A2"/>
    <w:styleLink w:val="WW8Num9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6B7438E"/>
    <w:multiLevelType w:val="multilevel"/>
    <w:tmpl w:val="DE02A686"/>
    <w:lvl w:ilvl="0">
      <w:start w:val="3"/>
      <w:numFmt w:val="decimal"/>
      <w:lvlText w:val="%1"/>
      <w:lvlJc w:val="left"/>
      <w:pPr>
        <w:ind w:left="405" w:hanging="405"/>
      </w:pPr>
      <w:rPr>
        <w:rFonts w:ascii="Arial" w:eastAsia="Arial" w:hAnsi="Arial" w:cs="Arial" w:hint="default"/>
        <w:b/>
        <w:sz w:val="28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ascii="Arial" w:eastAsia="Arial" w:hAnsi="Arial" w:cs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="Arial" w:hAnsi="Arial" w:cs="Arial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eastAsia="Arial" w:hAnsi="Arial" w:cs="Arial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eastAsia="Arial" w:hAnsi="Arial" w:cs="Arial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eastAsia="Arial" w:hAnsi="Arial" w:cs="Arial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eastAsia="Arial" w:hAnsi="Arial" w:cs="Arial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eastAsia="Arial" w:hAnsi="Arial" w:cs="Arial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eastAsia="Arial" w:hAnsi="Arial" w:cs="Arial" w:hint="default"/>
        <w:b/>
        <w:sz w:val="28"/>
      </w:rPr>
    </w:lvl>
  </w:abstractNum>
  <w:abstractNum w:abstractNumId="3" w15:restartNumberingAfterBreak="0">
    <w:nsid w:val="0B840775"/>
    <w:multiLevelType w:val="multilevel"/>
    <w:tmpl w:val="65F03A0C"/>
    <w:styleLink w:val="WWOutlineListStyle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decimal"/>
      <w:lvlText w:val="%9."/>
      <w:lvlJc w:val="left"/>
      <w:rPr>
        <w:sz w:val="28"/>
        <w:szCs w:val="28"/>
      </w:rPr>
    </w:lvl>
  </w:abstractNum>
  <w:abstractNum w:abstractNumId="4" w15:restartNumberingAfterBreak="0">
    <w:nsid w:val="1BE01D00"/>
    <w:multiLevelType w:val="multilevel"/>
    <w:tmpl w:val="9A02D212"/>
    <w:styleLink w:val="WWOutlineListStyle2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decimal"/>
      <w:pStyle w:val="Ttulo9"/>
      <w:lvlText w:val="%9."/>
      <w:lvlJc w:val="left"/>
      <w:rPr>
        <w:sz w:val="28"/>
        <w:szCs w:val="28"/>
      </w:rPr>
    </w:lvl>
  </w:abstractNum>
  <w:abstractNum w:abstractNumId="5" w15:restartNumberingAfterBreak="0">
    <w:nsid w:val="1CAA6253"/>
    <w:multiLevelType w:val="multilevel"/>
    <w:tmpl w:val="95489560"/>
    <w:styleLink w:val="WWOutlineListStyle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decimal"/>
      <w:lvlText w:val="%9."/>
      <w:lvlJc w:val="left"/>
      <w:rPr>
        <w:sz w:val="28"/>
        <w:szCs w:val="28"/>
      </w:rPr>
    </w:lvl>
  </w:abstractNum>
  <w:abstractNum w:abstractNumId="6" w15:restartNumberingAfterBreak="0">
    <w:nsid w:val="2DE14F8F"/>
    <w:multiLevelType w:val="multilevel"/>
    <w:tmpl w:val="C03E9110"/>
    <w:styleLink w:val="WW8Num1"/>
    <w:lvl w:ilvl="0">
      <w:start w:val="1"/>
      <w:numFmt w:val="decimal"/>
      <w:pStyle w:val="Numerada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316358C1"/>
    <w:multiLevelType w:val="multilevel"/>
    <w:tmpl w:val="F88CBC00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36A1687"/>
    <w:multiLevelType w:val="multilevel"/>
    <w:tmpl w:val="E07EC128"/>
    <w:styleLink w:val="WW8Num3"/>
    <w:lvl w:ilvl="0">
      <w:start w:val="1"/>
      <w:numFmt w:val="decimal"/>
      <w:lvlText w:val="%1."/>
      <w:lvlJc w:val="left"/>
      <w:rPr>
        <w:sz w:val="28"/>
        <w:szCs w:val="28"/>
      </w:rPr>
    </w:lvl>
    <w:lvl w:ilvl="1">
      <w:start w:val="1"/>
      <w:numFmt w:val="decimal"/>
      <w:lvlText w:val="%1.%2"/>
      <w:lvlJc w:val="left"/>
      <w:rPr>
        <w:sz w:val="28"/>
        <w:szCs w:val="20"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 w15:restartNumberingAfterBreak="0">
    <w:nsid w:val="440109F5"/>
    <w:multiLevelType w:val="multilevel"/>
    <w:tmpl w:val="53148DFC"/>
    <w:styleLink w:val="Outlin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 w15:restartNumberingAfterBreak="0">
    <w:nsid w:val="475A192C"/>
    <w:multiLevelType w:val="multilevel"/>
    <w:tmpl w:val="E70AEC92"/>
    <w:styleLink w:val="WW8Num8"/>
    <w:lvl w:ilvl="0">
      <w:numFmt w:val="bullet"/>
      <w:pStyle w:val="Topicos"/>
      <w:lvlText w:val=""/>
      <w:lvlJc w:val="left"/>
      <w:pPr>
        <w:ind w:left="340" w:hanging="34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48E65ED7"/>
    <w:multiLevelType w:val="multilevel"/>
    <w:tmpl w:val="6576DE12"/>
    <w:styleLink w:val="WW8Num7"/>
    <w:lvl w:ilvl="0">
      <w:numFmt w:val="bullet"/>
      <w:pStyle w:val="BulletItem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54AD455B"/>
    <w:multiLevelType w:val="multilevel"/>
    <w:tmpl w:val="E8F82618"/>
    <w:styleLink w:val="WW8Num5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04AF9"/>
    <w:multiLevelType w:val="multilevel"/>
    <w:tmpl w:val="FD428E8E"/>
    <w:styleLink w:val="WW8Num4"/>
    <w:lvl w:ilvl="0">
      <w:start w:val="1"/>
      <w:numFmt w:val="decimal"/>
      <w:pStyle w:val="RNF"/>
      <w:lvlText w:val="[RNF%1]"/>
      <w:lvlJc w:val="left"/>
      <w:pPr>
        <w:ind w:left="360" w:hanging="360"/>
      </w:pPr>
      <w:rPr>
        <w:b/>
        <w:i w:val="0"/>
        <w:caps w:val="0"/>
        <w:smallCaps w:val="0"/>
        <w:strike w:val="0"/>
        <w:dstrike w:val="0"/>
        <w:vanish w:val="0"/>
        <w:color w:val="auto"/>
        <w:position w:val="0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5A826B33"/>
    <w:multiLevelType w:val="multilevel"/>
    <w:tmpl w:val="B4501674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5" w15:restartNumberingAfterBreak="0">
    <w:nsid w:val="5B051B7D"/>
    <w:multiLevelType w:val="multilevel"/>
    <w:tmpl w:val="1D302C5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D73434B"/>
    <w:multiLevelType w:val="multilevel"/>
    <w:tmpl w:val="DE02A686"/>
    <w:lvl w:ilvl="0">
      <w:start w:val="3"/>
      <w:numFmt w:val="decimal"/>
      <w:lvlText w:val="%1"/>
      <w:lvlJc w:val="left"/>
      <w:pPr>
        <w:ind w:left="405" w:hanging="405"/>
      </w:pPr>
      <w:rPr>
        <w:rFonts w:ascii="Arial" w:eastAsia="Arial" w:hAnsi="Arial" w:cs="Arial" w:hint="default"/>
        <w:b/>
        <w:sz w:val="28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ascii="Arial" w:eastAsia="Arial" w:hAnsi="Arial" w:cs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="Arial" w:hAnsi="Arial" w:cs="Arial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eastAsia="Arial" w:hAnsi="Arial" w:cs="Arial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eastAsia="Arial" w:hAnsi="Arial" w:cs="Arial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eastAsia="Arial" w:hAnsi="Arial" w:cs="Arial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eastAsia="Arial" w:hAnsi="Arial" w:cs="Arial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eastAsia="Arial" w:hAnsi="Arial" w:cs="Arial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eastAsia="Arial" w:hAnsi="Arial" w:cs="Arial" w:hint="default"/>
        <w:b/>
        <w:sz w:val="28"/>
      </w:rPr>
    </w:lvl>
  </w:abstractNum>
  <w:abstractNum w:abstractNumId="17" w15:restartNumberingAfterBreak="0">
    <w:nsid w:val="7EAC6188"/>
    <w:multiLevelType w:val="multilevel"/>
    <w:tmpl w:val="E3E448A2"/>
    <w:styleLink w:val="WW8Num2"/>
    <w:lvl w:ilvl="0">
      <w:numFmt w:val="bullet"/>
      <w:pStyle w:val="Commarcadores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506166158">
    <w:abstractNumId w:val="4"/>
  </w:num>
  <w:num w:numId="2" w16cid:durableId="2082361566">
    <w:abstractNumId w:val="5"/>
  </w:num>
  <w:num w:numId="3" w16cid:durableId="766267575">
    <w:abstractNumId w:val="3"/>
  </w:num>
  <w:num w:numId="4" w16cid:durableId="1124301529">
    <w:abstractNumId w:val="9"/>
  </w:num>
  <w:num w:numId="5" w16cid:durableId="1351419650">
    <w:abstractNumId w:val="6"/>
  </w:num>
  <w:num w:numId="6" w16cid:durableId="14429578">
    <w:abstractNumId w:val="17"/>
  </w:num>
  <w:num w:numId="7" w16cid:durableId="1185824170">
    <w:abstractNumId w:val="8"/>
  </w:num>
  <w:num w:numId="8" w16cid:durableId="1023673222">
    <w:abstractNumId w:val="13"/>
  </w:num>
  <w:num w:numId="9" w16cid:durableId="1931623046">
    <w:abstractNumId w:val="12"/>
  </w:num>
  <w:num w:numId="10" w16cid:durableId="1336961055">
    <w:abstractNumId w:val="14"/>
  </w:num>
  <w:num w:numId="11" w16cid:durableId="2110857416">
    <w:abstractNumId w:val="11"/>
  </w:num>
  <w:num w:numId="12" w16cid:durableId="831600222">
    <w:abstractNumId w:val="10"/>
  </w:num>
  <w:num w:numId="13" w16cid:durableId="145435972">
    <w:abstractNumId w:val="1"/>
  </w:num>
  <w:num w:numId="14" w16cid:durableId="1254315646">
    <w:abstractNumId w:val="17"/>
  </w:num>
  <w:num w:numId="15" w16cid:durableId="1709524043">
    <w:abstractNumId w:val="1"/>
  </w:num>
  <w:num w:numId="16" w16cid:durableId="1651902467">
    <w:abstractNumId w:val="10"/>
  </w:num>
  <w:num w:numId="17" w16cid:durableId="1542479513">
    <w:abstractNumId w:val="0"/>
    <w:lvlOverride w:ilvl="0">
      <w:startOverride w:val="1"/>
    </w:lvlOverride>
  </w:num>
  <w:num w:numId="18" w16cid:durableId="711878124">
    <w:abstractNumId w:val="0"/>
  </w:num>
  <w:num w:numId="19" w16cid:durableId="1665427614">
    <w:abstractNumId w:val="0"/>
  </w:num>
  <w:num w:numId="20" w16cid:durableId="1732801368">
    <w:abstractNumId w:val="0"/>
  </w:num>
  <w:num w:numId="21" w16cid:durableId="33312423">
    <w:abstractNumId w:val="7"/>
  </w:num>
  <w:num w:numId="22" w16cid:durableId="2046296604">
    <w:abstractNumId w:val="15"/>
  </w:num>
  <w:num w:numId="23" w16cid:durableId="171651807">
    <w:abstractNumId w:val="2"/>
  </w:num>
  <w:num w:numId="24" w16cid:durableId="125523798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C11"/>
    <w:rsid w:val="00033274"/>
    <w:rsid w:val="00081C11"/>
    <w:rsid w:val="001031E4"/>
    <w:rsid w:val="00151609"/>
    <w:rsid w:val="00384F9C"/>
    <w:rsid w:val="00482039"/>
    <w:rsid w:val="005F714B"/>
    <w:rsid w:val="00616497"/>
    <w:rsid w:val="00632CDC"/>
    <w:rsid w:val="006973EB"/>
    <w:rsid w:val="008A736D"/>
    <w:rsid w:val="00AD73B6"/>
    <w:rsid w:val="00C24287"/>
    <w:rsid w:val="00DE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B0F00"/>
  <w15:docId w15:val="{E71FA165-98E0-44E3-9C34-62ED8C55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Lucida Sans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Standard"/>
    <w:next w:val="Standard"/>
    <w:uiPriority w:val="9"/>
    <w:qFormat/>
    <w:pPr>
      <w:keepNext/>
      <w:shd w:val="clear" w:color="auto" w:fill="DFDFDF"/>
      <w:spacing w:before="240" w:after="120"/>
      <w:outlineLvl w:val="0"/>
    </w:pPr>
    <w:rPr>
      <w:rFonts w:ascii="Arial" w:eastAsia="Arial" w:hAnsi="Arial" w:cs="Arial"/>
      <w:b/>
      <w:caps/>
      <w:sz w:val="28"/>
      <w14:shadow w14:blurRad="0" w14:dist="17843" w14:dir="2700000" w14:sx="100000" w14:sy="100000" w14:kx="0" w14:ky="0" w14:algn="b">
        <w14:srgbClr w14:val="000000"/>
      </w14:shadow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spacing w:before="240"/>
      <w:outlineLvl w:val="1"/>
    </w:pPr>
    <w:rPr>
      <w:rFonts w:ascii="Arial" w:eastAsia="Arial" w:hAnsi="Arial" w:cs="Arial"/>
      <w:b/>
      <w:sz w:val="28"/>
    </w:rPr>
  </w:style>
  <w:style w:type="paragraph" w:styleId="Ttulo3">
    <w:name w:val="heading 3"/>
    <w:basedOn w:val="Standard"/>
    <w:next w:val="Standard"/>
    <w:uiPriority w:val="9"/>
    <w:unhideWhenUsed/>
    <w:qFormat/>
    <w:pPr>
      <w:keepNext/>
      <w:spacing w:before="240"/>
      <w:outlineLvl w:val="2"/>
    </w:pPr>
    <w:rPr>
      <w:rFonts w:ascii="Arial" w:eastAsia="Arial" w:hAnsi="Arial" w:cs="Arial"/>
      <w:b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spacing w:before="240"/>
      <w:outlineLvl w:val="3"/>
    </w:pPr>
    <w:rPr>
      <w:rFonts w:ascii="Arial" w:eastAsia="Arial" w:hAnsi="Arial" w:cs="Arial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spacing w:before="240"/>
      <w:outlineLvl w:val="4"/>
    </w:pPr>
    <w:rPr>
      <w:rFonts w:ascii="Arial" w:eastAsia="Arial" w:hAnsi="Arial" w:cs="Arial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spacing w:before="240"/>
      <w:outlineLvl w:val="5"/>
    </w:pPr>
    <w:rPr>
      <w:rFonts w:ascii="Arial" w:eastAsia="Arial" w:hAnsi="Arial" w:cs="Arial"/>
      <w:sz w:val="22"/>
    </w:rPr>
  </w:style>
  <w:style w:type="paragraph" w:styleId="Ttulo7">
    <w:name w:val="heading 7"/>
    <w:basedOn w:val="Standard"/>
    <w:next w:val="Standard"/>
    <w:pPr>
      <w:spacing w:before="240"/>
      <w:outlineLvl w:val="6"/>
    </w:pPr>
    <w:rPr>
      <w:rFonts w:ascii="Arial" w:eastAsia="Arial" w:hAnsi="Arial" w:cs="Arial"/>
      <w:sz w:val="22"/>
    </w:rPr>
  </w:style>
  <w:style w:type="paragraph" w:styleId="Ttulo8">
    <w:name w:val="heading 8"/>
    <w:basedOn w:val="Standard"/>
    <w:next w:val="Standard"/>
    <w:pPr>
      <w:spacing w:before="240"/>
      <w:outlineLvl w:val="7"/>
    </w:pPr>
    <w:rPr>
      <w:rFonts w:ascii="Arial" w:eastAsia="Arial" w:hAnsi="Arial" w:cs="Arial"/>
      <w:sz w:val="20"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/>
      <w:outlineLvl w:val="8"/>
    </w:pPr>
    <w:rPr>
      <w:rFonts w:ascii="Arial" w:eastAsia="Arial" w:hAnsi="Arial" w:cs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2">
    <w:name w:val="WW_OutlineListStyle_2"/>
    <w:basedOn w:val="Semlista"/>
    <w:pPr>
      <w:numPr>
        <w:numId w:val="1"/>
      </w:numPr>
    </w:pPr>
  </w:style>
  <w:style w:type="character" w:styleId="Refdecomentrio">
    <w:name w:val="annotation reference"/>
    <w:basedOn w:val="Fontepargpadro"/>
    <w:uiPriority w:val="99"/>
    <w:semiHidden/>
    <w:unhideWhenUsed/>
    <w:rsid w:val="00384F9C"/>
    <w:rPr>
      <w:sz w:val="16"/>
      <w:szCs w:val="16"/>
    </w:rPr>
  </w:style>
  <w:style w:type="paragraph" w:customStyle="1" w:styleId="Standard">
    <w:name w:val="Standard"/>
    <w:pPr>
      <w:widowControl/>
      <w:suppressAutoHyphens/>
      <w:spacing w:before="60" w:after="60"/>
      <w:jc w:val="both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Heading">
    <w:name w:val="Heading"/>
    <w:basedOn w:val="Standard"/>
    <w:next w:val="Standard"/>
    <w:pPr>
      <w:widowControl w:val="0"/>
      <w:spacing w:before="0" w:after="0"/>
      <w:jc w:val="center"/>
    </w:pPr>
    <w:rPr>
      <w:rFonts w:ascii="Arial" w:eastAsia="Arial" w:hAnsi="Arial" w:cs="Arial"/>
      <w:b/>
      <w:sz w:val="36"/>
      <w:lang w:val="en-US" w:eastAsia="pt-BR"/>
    </w:rPr>
  </w:style>
  <w:style w:type="paragraph" w:customStyle="1" w:styleId="Textbody">
    <w:name w:val="Text body"/>
    <w:basedOn w:val="Standard"/>
    <w:rPr>
      <w:i/>
      <w:iCs/>
    </w:r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Estruturadodocumento">
    <w:name w:val="Estrutura do documento"/>
    <w:basedOn w:val="Standard"/>
    <w:pPr>
      <w:shd w:val="clear" w:color="auto" w:fill="000080"/>
    </w:pPr>
    <w:rPr>
      <w:rFonts w:ascii="Tahoma" w:eastAsia="Tahoma" w:hAnsi="Tahoma" w:cs="Tahoma"/>
    </w:rPr>
  </w:style>
  <w:style w:type="paragraph" w:customStyle="1" w:styleId="Requisito">
    <w:name w:val="Requisito"/>
    <w:basedOn w:val="Ttulo3"/>
    <w:next w:val="Standard"/>
    <w:pPr>
      <w:pBdr>
        <w:top w:val="single" w:sz="4" w:space="1" w:color="000000"/>
        <w:bottom w:val="single" w:sz="4" w:space="1" w:color="000000"/>
      </w:pBdr>
      <w:spacing w:after="120"/>
      <w:jc w:val="center"/>
    </w:pPr>
  </w:style>
  <w:style w:type="paragraph" w:customStyle="1" w:styleId="destaque1">
    <w:name w:val="destaque 1"/>
    <w:next w:val="Standard"/>
    <w:pPr>
      <w:keepNext/>
      <w:widowControl/>
      <w:suppressAutoHyphens/>
      <w:spacing w:before="240" w:after="120"/>
    </w:pPr>
    <w:rPr>
      <w:rFonts w:ascii="Arial" w:eastAsia="Times New Roman" w:hAnsi="Arial" w:cs="Arial"/>
      <w:b/>
      <w:szCs w:val="20"/>
      <w:lang w:eastAsia="pt-BR" w:bidi="ar-SA"/>
    </w:rPr>
  </w:style>
  <w:style w:type="paragraph" w:styleId="Cabealho">
    <w:name w:val="header"/>
    <w:basedOn w:val="Standard"/>
    <w:pPr>
      <w:tabs>
        <w:tab w:val="center" w:pos="4153"/>
        <w:tab w:val="right" w:pos="8306"/>
      </w:tabs>
    </w:pPr>
    <w:rPr>
      <w:rFonts w:ascii="Arial" w:eastAsia="Arial" w:hAnsi="Arial" w:cs="Arial"/>
      <w:sz w:val="20"/>
    </w:rPr>
  </w:style>
  <w:style w:type="paragraph" w:styleId="Numerada">
    <w:name w:val="List Number"/>
    <w:basedOn w:val="Standard"/>
    <w:pPr>
      <w:numPr>
        <w:numId w:val="5"/>
      </w:numPr>
    </w:pPr>
  </w:style>
  <w:style w:type="paragraph" w:styleId="Commarcadores">
    <w:name w:val="List Bullet"/>
    <w:basedOn w:val="Standard"/>
    <w:pPr>
      <w:numPr>
        <w:numId w:val="6"/>
      </w:numPr>
    </w:pPr>
  </w:style>
  <w:style w:type="paragraph" w:styleId="Rodap">
    <w:name w:val="footer"/>
    <w:basedOn w:val="Standard"/>
    <w:pPr>
      <w:tabs>
        <w:tab w:val="center" w:pos="4153"/>
        <w:tab w:val="right" w:pos="8306"/>
      </w:tabs>
      <w:spacing w:after="0"/>
    </w:pPr>
    <w:rPr>
      <w:rFonts w:ascii="Arial" w:eastAsia="Arial" w:hAnsi="Arial" w:cs="Arial"/>
      <w:sz w:val="16"/>
    </w:rPr>
  </w:style>
  <w:style w:type="paragraph" w:customStyle="1" w:styleId="titulo">
    <w:name w:val="titulo"/>
    <w:basedOn w:val="Standard"/>
    <w:next w:val="versao"/>
    <w:pPr>
      <w:spacing w:before="5280"/>
      <w:jc w:val="right"/>
    </w:pPr>
    <w:rPr>
      <w:rFonts w:ascii="Arial" w:eastAsia="Arial" w:hAnsi="Arial" w:cs="Arial"/>
      <w:b/>
      <w:sz w:val="36"/>
    </w:rPr>
  </w:style>
  <w:style w:type="paragraph" w:customStyle="1" w:styleId="versao">
    <w:name w:val="versao"/>
    <w:basedOn w:val="titulo"/>
    <w:pPr>
      <w:spacing w:before="0" w:after="0"/>
    </w:pPr>
    <w:rPr>
      <w:sz w:val="28"/>
    </w:rPr>
  </w:style>
  <w:style w:type="paragraph" w:customStyle="1" w:styleId="sistema">
    <w:name w:val="sistema"/>
    <w:basedOn w:val="Standard"/>
    <w:pPr>
      <w:spacing w:before="0" w:after="240"/>
      <w:jc w:val="right"/>
    </w:pPr>
    <w:rPr>
      <w:rFonts w:ascii="Arial" w:eastAsia="Arial" w:hAnsi="Arial" w:cs="Arial"/>
      <w:b/>
      <w:sz w:val="36"/>
    </w:rPr>
  </w:style>
  <w:style w:type="paragraph" w:customStyle="1" w:styleId="Contents1">
    <w:name w:val="Contents 1"/>
    <w:basedOn w:val="Standard"/>
    <w:next w:val="Standard"/>
    <w:pPr>
      <w:spacing w:before="120" w:after="120"/>
      <w:jc w:val="left"/>
    </w:pPr>
    <w:rPr>
      <w:b/>
      <w:caps/>
      <w:sz w:val="20"/>
    </w:rPr>
  </w:style>
  <w:style w:type="paragraph" w:customStyle="1" w:styleId="Contents2">
    <w:name w:val="Contents 2"/>
    <w:basedOn w:val="Standard"/>
    <w:next w:val="Standard"/>
    <w:pPr>
      <w:spacing w:before="0" w:after="0"/>
      <w:ind w:left="240"/>
      <w:jc w:val="left"/>
    </w:pPr>
    <w:rPr>
      <w:smallCaps/>
      <w:sz w:val="20"/>
    </w:rPr>
  </w:style>
  <w:style w:type="paragraph" w:customStyle="1" w:styleId="Contents3">
    <w:name w:val="Contents 3"/>
    <w:basedOn w:val="Standard"/>
    <w:next w:val="Standard"/>
    <w:pPr>
      <w:spacing w:before="0" w:after="0"/>
      <w:ind w:left="480"/>
      <w:jc w:val="left"/>
    </w:pPr>
    <w:rPr>
      <w:i/>
      <w:sz w:val="20"/>
    </w:rPr>
  </w:style>
  <w:style w:type="paragraph" w:customStyle="1" w:styleId="Contents4">
    <w:name w:val="Contents 4"/>
    <w:basedOn w:val="Standard"/>
    <w:next w:val="Standard"/>
    <w:pPr>
      <w:spacing w:before="0" w:after="0"/>
      <w:ind w:left="720"/>
      <w:jc w:val="left"/>
    </w:pPr>
    <w:rPr>
      <w:sz w:val="18"/>
    </w:rPr>
  </w:style>
  <w:style w:type="paragraph" w:customStyle="1" w:styleId="Contents5">
    <w:name w:val="Contents 5"/>
    <w:basedOn w:val="Standard"/>
    <w:next w:val="Standard"/>
    <w:pPr>
      <w:spacing w:before="0" w:after="0"/>
      <w:ind w:left="960"/>
      <w:jc w:val="left"/>
    </w:pPr>
    <w:rPr>
      <w:sz w:val="18"/>
    </w:rPr>
  </w:style>
  <w:style w:type="paragraph" w:customStyle="1" w:styleId="Contents6">
    <w:name w:val="Contents 6"/>
    <w:basedOn w:val="Standard"/>
    <w:next w:val="Standard"/>
    <w:pPr>
      <w:spacing w:before="0" w:after="0"/>
      <w:ind w:left="1200"/>
      <w:jc w:val="left"/>
    </w:pPr>
    <w:rPr>
      <w:sz w:val="18"/>
    </w:rPr>
  </w:style>
  <w:style w:type="paragraph" w:customStyle="1" w:styleId="Contents7">
    <w:name w:val="Contents 7"/>
    <w:basedOn w:val="Standard"/>
    <w:next w:val="Standard"/>
    <w:pPr>
      <w:spacing w:before="0" w:after="0"/>
      <w:ind w:left="1440"/>
      <w:jc w:val="left"/>
    </w:pPr>
    <w:rPr>
      <w:sz w:val="18"/>
    </w:rPr>
  </w:style>
  <w:style w:type="paragraph" w:customStyle="1" w:styleId="Contents8">
    <w:name w:val="Contents 8"/>
    <w:basedOn w:val="Standard"/>
    <w:next w:val="Standard"/>
    <w:pPr>
      <w:spacing w:before="0" w:after="0"/>
      <w:ind w:left="1680"/>
      <w:jc w:val="left"/>
    </w:pPr>
    <w:rPr>
      <w:sz w:val="18"/>
    </w:rPr>
  </w:style>
  <w:style w:type="paragraph" w:customStyle="1" w:styleId="Contents9">
    <w:name w:val="Contents 9"/>
    <w:basedOn w:val="Standard"/>
    <w:next w:val="Standard"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Standard"/>
    <w:rPr>
      <w:b w:val="0"/>
      <w:i/>
    </w:rPr>
  </w:style>
  <w:style w:type="paragraph" w:customStyle="1" w:styleId="destaque3">
    <w:name w:val="destaque 3"/>
    <w:basedOn w:val="destaque2"/>
    <w:pPr>
      <w:spacing w:before="120" w:after="60"/>
    </w:pPr>
    <w:rPr>
      <w:i w:val="0"/>
    </w:rPr>
  </w:style>
  <w:style w:type="paragraph" w:customStyle="1" w:styleId="conteudo">
    <w:name w:val="conteudo"/>
    <w:basedOn w:val="Standard"/>
    <w:pPr>
      <w:spacing w:before="360" w:after="120"/>
    </w:pPr>
    <w:rPr>
      <w:rFonts w:ascii="Arial" w:eastAsia="Arial" w:hAnsi="Arial" w:cs="Arial"/>
      <w:b/>
      <w:sz w:val="28"/>
    </w:rPr>
  </w:style>
  <w:style w:type="paragraph" w:styleId="Remissivo9">
    <w:name w:val="index 9"/>
    <w:basedOn w:val="Standard"/>
    <w:next w:val="Standard"/>
    <w:pPr>
      <w:ind w:left="2160" w:hanging="240"/>
    </w:pPr>
  </w:style>
  <w:style w:type="paragraph" w:customStyle="1" w:styleId="BulletItem">
    <w:name w:val="Bullet Item"/>
    <w:basedOn w:val="Standard"/>
    <w:pPr>
      <w:widowControl w:val="0"/>
      <w:numPr>
        <w:numId w:val="11"/>
      </w:numPr>
      <w:spacing w:before="0" w:after="0" w:line="360" w:lineRule="auto"/>
    </w:pPr>
    <w:rPr>
      <w:rFonts w:ascii="Arial" w:eastAsia="Arial" w:hAnsi="Arial" w:cs="Arial"/>
      <w:sz w:val="22"/>
    </w:rPr>
  </w:style>
  <w:style w:type="paragraph" w:customStyle="1" w:styleId="Tabletext">
    <w:name w:val="Tabletext"/>
    <w:basedOn w:val="Standard"/>
    <w:pPr>
      <w:keepLines/>
      <w:widowControl w:val="0"/>
      <w:spacing w:line="240" w:lineRule="atLeast"/>
      <w:ind w:left="284"/>
      <w:jc w:val="left"/>
    </w:pPr>
    <w:rPr>
      <w:rFonts w:ascii="Arial" w:eastAsia="Arial" w:hAnsi="Arial" w:cs="Arial"/>
      <w:sz w:val="20"/>
      <w:lang w:val="en-US"/>
    </w:rPr>
  </w:style>
  <w:style w:type="paragraph" w:customStyle="1" w:styleId="Nomes">
    <w:name w:val="Nomes"/>
    <w:basedOn w:val="Standard"/>
    <w:pPr>
      <w:spacing w:before="0" w:after="0"/>
      <w:ind w:firstLine="720"/>
      <w:jc w:val="left"/>
    </w:pPr>
    <w:rPr>
      <w:rFonts w:ascii="Arial" w:eastAsia="Arial" w:hAnsi="Arial" w:cs="Arial"/>
      <w:sz w:val="22"/>
    </w:rPr>
  </w:style>
  <w:style w:type="paragraph" w:customStyle="1" w:styleId="Topicos">
    <w:name w:val="Topicos"/>
    <w:basedOn w:val="Standard"/>
    <w:pPr>
      <w:numPr>
        <w:numId w:val="12"/>
      </w:numPr>
      <w:jc w:val="left"/>
    </w:pPr>
    <w:rPr>
      <w:rFonts w:ascii="Arial" w:eastAsia="Arial" w:hAnsi="Arial" w:cs="Arial"/>
      <w:sz w:val="22"/>
    </w:rPr>
  </w:style>
  <w:style w:type="paragraph" w:customStyle="1" w:styleId="RNF">
    <w:name w:val="RNF"/>
    <w:basedOn w:val="Ttulo3"/>
    <w:next w:val="Textbody"/>
    <w:pPr>
      <w:numPr>
        <w:numId w:val="8"/>
      </w:numPr>
      <w:pBdr>
        <w:top w:val="single" w:sz="4" w:space="1" w:color="000000"/>
        <w:bottom w:val="single" w:sz="4" w:space="1" w:color="000000"/>
      </w:pBdr>
      <w:spacing w:after="0"/>
      <w:jc w:val="center"/>
    </w:pPr>
    <w:rPr>
      <w:sz w:val="22"/>
      <w:lang w:eastAsia="ko-KR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character" w:customStyle="1" w:styleId="WW8Num1z0">
    <w:name w:val="WW8Num1z0"/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b/>
      <w:i w:val="0"/>
      <w:caps w:val="0"/>
      <w:smallCaps w:val="0"/>
      <w:strike w:val="0"/>
      <w:dstrike w:val="0"/>
      <w:vanish w:val="0"/>
      <w:color w:val="auto"/>
      <w:position w:val="0"/>
      <w:vertAlign w:val="baseline"/>
    </w:rPr>
  </w:style>
  <w:style w:type="character" w:customStyle="1" w:styleId="WW8Num5z0">
    <w:name w:val="WW8Num5z0"/>
    <w:rPr>
      <w:rFonts w:cs="Arial"/>
      <w:sz w:val="22"/>
    </w:rPr>
  </w:style>
  <w:style w:type="character" w:customStyle="1" w:styleId="WW8Num5z1">
    <w:name w:val="WW8Num5z1"/>
    <w:rPr>
      <w:rFonts w:ascii="Symbol" w:eastAsia="Symbol" w:hAnsi="Symbol" w:cs="Symbol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Wingdings" w:eastAsia="Wingdings" w:hAnsi="Wingdings" w:cs="Wingdings"/>
    </w:rPr>
  </w:style>
  <w:style w:type="character" w:customStyle="1" w:styleId="WW8Num9z0">
    <w:name w:val="WW8Num9z0"/>
    <w:rPr>
      <w:rFonts w:ascii="Symbol" w:eastAsia="Symbol" w:hAnsi="Symbol" w:cs="Symbol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styleId="Nmerodepgina">
    <w:name w:val="page number"/>
    <w:basedOn w:val="Fontepargpadro"/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paragraph" w:styleId="PargrafodaLista">
    <w:name w:val="List Paragraph"/>
    <w:basedOn w:val="Normal"/>
    <w:pPr>
      <w:ind w:left="720"/>
    </w:pPr>
    <w:rPr>
      <w:rFonts w:cs="Mangal"/>
      <w:szCs w:val="21"/>
    </w:rPr>
  </w:style>
  <w:style w:type="paragraph" w:styleId="NormalWeb">
    <w:name w:val="Normal (Web)"/>
    <w:basedOn w:val="Normal"/>
    <w:pPr>
      <w:widowControl/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84F9C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84F9C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84F9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84F9C"/>
    <w:rPr>
      <w:rFonts w:cs="Mangal"/>
      <w:b/>
      <w:bCs/>
      <w:sz w:val="20"/>
      <w:szCs w:val="18"/>
    </w:rPr>
  </w:style>
  <w:style w:type="numbering" w:customStyle="1" w:styleId="WWOutlineListStyle1">
    <w:name w:val="WW_OutlineListStyle_1"/>
    <w:basedOn w:val="Semlista"/>
    <w:pPr>
      <w:numPr>
        <w:numId w:val="2"/>
      </w:numPr>
    </w:pPr>
  </w:style>
  <w:style w:type="numbering" w:customStyle="1" w:styleId="WWOutlineListStyle">
    <w:name w:val="WW_OutlineListStyle"/>
    <w:basedOn w:val="Semlista"/>
    <w:pPr>
      <w:numPr>
        <w:numId w:val="3"/>
      </w:numPr>
    </w:pPr>
  </w:style>
  <w:style w:type="numbering" w:customStyle="1" w:styleId="Outline">
    <w:name w:val="Outline"/>
    <w:basedOn w:val="Semlista"/>
    <w:pPr>
      <w:numPr>
        <w:numId w:val="4"/>
      </w:numPr>
    </w:pPr>
  </w:style>
  <w:style w:type="numbering" w:customStyle="1" w:styleId="WW8Num1">
    <w:name w:val="WW8Num1"/>
    <w:basedOn w:val="Semlista"/>
    <w:pPr>
      <w:numPr>
        <w:numId w:val="5"/>
      </w:numPr>
    </w:pPr>
  </w:style>
  <w:style w:type="numbering" w:customStyle="1" w:styleId="WW8Num2">
    <w:name w:val="WW8Num2"/>
    <w:basedOn w:val="Semlista"/>
    <w:pPr>
      <w:numPr>
        <w:numId w:val="6"/>
      </w:numPr>
    </w:pPr>
  </w:style>
  <w:style w:type="numbering" w:customStyle="1" w:styleId="WW8Num3">
    <w:name w:val="WW8Num3"/>
    <w:basedOn w:val="Semlista"/>
    <w:pPr>
      <w:numPr>
        <w:numId w:val="7"/>
      </w:numPr>
    </w:pPr>
  </w:style>
  <w:style w:type="numbering" w:customStyle="1" w:styleId="WW8Num4">
    <w:name w:val="WW8Num4"/>
    <w:basedOn w:val="Semlista"/>
    <w:pPr>
      <w:numPr>
        <w:numId w:val="8"/>
      </w:numPr>
    </w:pPr>
  </w:style>
  <w:style w:type="numbering" w:customStyle="1" w:styleId="WW8Num5">
    <w:name w:val="WW8Num5"/>
    <w:basedOn w:val="Semlista"/>
    <w:pPr>
      <w:numPr>
        <w:numId w:val="9"/>
      </w:numPr>
    </w:pPr>
  </w:style>
  <w:style w:type="numbering" w:customStyle="1" w:styleId="WW8Num6">
    <w:name w:val="WW8Num6"/>
    <w:basedOn w:val="Semlista"/>
    <w:pPr>
      <w:numPr>
        <w:numId w:val="10"/>
      </w:numPr>
    </w:pPr>
  </w:style>
  <w:style w:type="numbering" w:customStyle="1" w:styleId="WW8Num7">
    <w:name w:val="WW8Num7"/>
    <w:basedOn w:val="Semlista"/>
    <w:pPr>
      <w:numPr>
        <w:numId w:val="11"/>
      </w:numPr>
    </w:pPr>
  </w:style>
  <w:style w:type="numbering" w:customStyle="1" w:styleId="WW8Num8">
    <w:name w:val="WW8Num8"/>
    <w:basedOn w:val="Semlista"/>
    <w:pPr>
      <w:numPr>
        <w:numId w:val="12"/>
      </w:numPr>
    </w:pPr>
  </w:style>
  <w:style w:type="numbering" w:customStyle="1" w:styleId="WW8Num9">
    <w:name w:val="WW8Num9"/>
    <w:basedOn w:val="Semlista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8FE62-BEAF-4354-B9EE-9AC68858E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2950</Words>
  <Characters>15934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Introdução</vt:lpstr>
    </vt:vector>
  </TitlesOfParts>
  <Company/>
  <LinksUpToDate>false</LinksUpToDate>
  <CharactersWithSpaces>18847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creator>acr</dc:creator>
  <cp:lastModifiedBy>Waldomiro Barbosa</cp:lastModifiedBy>
  <cp:revision>6</cp:revision>
  <cp:lastPrinted>2004-01-16T18:38:00Z</cp:lastPrinted>
  <dcterms:created xsi:type="dcterms:W3CDTF">2022-12-06T20:10:00Z</dcterms:created>
  <dcterms:modified xsi:type="dcterms:W3CDTF">2022-12-06T23:26:00Z</dcterms:modified>
</cp:coreProperties>
</file>